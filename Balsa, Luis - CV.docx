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6"/>
        <w:gridCol w:w="2945"/>
        <w:gridCol w:w="291"/>
        <w:gridCol w:w="1143"/>
        <w:gridCol w:w="2103"/>
      </w:tblGrid>
      <w:tr w:rsidR="00550B57" w:rsidRPr="00550B57" w14:paraId="7D915C56" w14:textId="77777777" w:rsidTr="00D07FC0">
        <w:tc>
          <w:tcPr>
            <w:tcW w:w="9628" w:type="dxa"/>
            <w:gridSpan w:val="5"/>
          </w:tcPr>
          <w:p w14:paraId="48D7340F" w14:textId="77777777" w:rsidR="00823FAD" w:rsidRPr="00550B57" w:rsidRDefault="00823FAD" w:rsidP="00CB05F7">
            <w:pPr>
              <w:jc w:val="center"/>
              <w:rPr>
                <w:rFonts w:cstheme="minorHAnsi"/>
                <w:b/>
                <w:sz w:val="48"/>
                <w:szCs w:val="32"/>
                <w:lang w:val="pt-PT"/>
              </w:rPr>
            </w:pPr>
            <w:r w:rsidRPr="00550B57">
              <w:rPr>
                <w:rFonts w:cstheme="minorHAnsi"/>
                <w:b/>
                <w:sz w:val="48"/>
                <w:szCs w:val="32"/>
                <w:lang w:val="pt-PT"/>
              </w:rPr>
              <w:t>Luis Balsa</w:t>
            </w:r>
          </w:p>
          <w:p w14:paraId="02F4FFFD" w14:textId="77777777" w:rsidR="009F3195" w:rsidRPr="00C91A74" w:rsidRDefault="009F3195" w:rsidP="009F3195">
            <w:pPr>
              <w:jc w:val="center"/>
              <w:rPr>
                <w:rFonts w:cstheme="minorHAnsi"/>
                <w:szCs w:val="24"/>
                <w:lang w:val="pt-PT"/>
              </w:rPr>
            </w:pPr>
            <w:r w:rsidRPr="00550B57">
              <w:rPr>
                <w:rFonts w:cstheme="minorHAnsi"/>
                <w:szCs w:val="24"/>
                <w:lang w:val="pt-PT"/>
              </w:rPr>
              <w:t xml:space="preserve">07483 847026 || </w:t>
            </w:r>
            <w:hyperlink r:id="rId8" w:history="1">
              <w:r w:rsidRPr="00550B57">
                <w:rPr>
                  <w:rStyle w:val="Hyperlink"/>
                  <w:rFonts w:cstheme="minorHAnsi"/>
                  <w:color w:val="auto"/>
                  <w:szCs w:val="24"/>
                  <w:lang w:val="pt-PT"/>
                </w:rPr>
                <w:t>lmbalsa@hotmail.com</w:t>
              </w:r>
            </w:hyperlink>
          </w:p>
          <w:p w14:paraId="0C0D4CE7" w14:textId="46E64F2E" w:rsidR="00550B57" w:rsidRPr="00C91A74" w:rsidRDefault="00503FF9" w:rsidP="009F3195">
            <w:pPr>
              <w:jc w:val="center"/>
              <w:rPr>
                <w:rFonts w:cstheme="minorHAnsi"/>
                <w:szCs w:val="24"/>
                <w:lang w:val="pt-PT"/>
              </w:rPr>
            </w:pPr>
            <w:hyperlink r:id="rId9" w:history="1">
              <w:r w:rsidR="00C25326" w:rsidRPr="00864A0C">
                <w:rPr>
                  <w:rStyle w:val="Hyperlink"/>
                  <w:rFonts w:cstheme="minorHAnsi"/>
                  <w:szCs w:val="24"/>
                  <w:lang w:val="pt-PT"/>
                </w:rPr>
                <w:t>https://lbalsa.wordpress.com</w:t>
              </w:r>
            </w:hyperlink>
            <w:r w:rsidR="002E0B9A">
              <w:rPr>
                <w:rFonts w:cstheme="minorHAnsi"/>
                <w:szCs w:val="24"/>
                <w:lang w:val="pt-PT"/>
              </w:rPr>
              <w:t xml:space="preserve"> ||</w:t>
            </w:r>
            <w:r w:rsidR="00C25326">
              <w:rPr>
                <w:rFonts w:cstheme="minorHAnsi"/>
                <w:szCs w:val="24"/>
                <w:lang w:val="pt-PT"/>
              </w:rPr>
              <w:t xml:space="preserve"> </w:t>
            </w:r>
            <w:hyperlink r:id="rId10" w:history="1">
              <w:r w:rsidR="00C25326">
                <w:rPr>
                  <w:rStyle w:val="Hyperlink"/>
                </w:rPr>
                <w:t>https://github.com/BaronWhite</w:t>
              </w:r>
            </w:hyperlink>
          </w:p>
          <w:p w14:paraId="754BF20A" w14:textId="77777777" w:rsidR="00550B57" w:rsidRPr="00550B57" w:rsidRDefault="009F3195" w:rsidP="00550B57">
            <w:pPr>
              <w:jc w:val="center"/>
              <w:rPr>
                <w:rFonts w:cstheme="minorHAnsi"/>
                <w:szCs w:val="24"/>
                <w:lang w:val="en-US"/>
              </w:rPr>
            </w:pPr>
            <w:r w:rsidRPr="00550B57">
              <w:rPr>
                <w:rFonts w:cstheme="minorHAnsi"/>
                <w:szCs w:val="24"/>
                <w:lang w:val="en-US"/>
              </w:rPr>
              <w:t>London, England</w:t>
            </w:r>
          </w:p>
        </w:tc>
      </w:tr>
      <w:tr w:rsidR="00CA0564" w:rsidRPr="005F0B46" w14:paraId="51CB6316" w14:textId="77777777" w:rsidTr="00D07FC0">
        <w:tc>
          <w:tcPr>
            <w:tcW w:w="9628" w:type="dxa"/>
            <w:gridSpan w:val="5"/>
          </w:tcPr>
          <w:p w14:paraId="4AF2704F" w14:textId="77777777" w:rsidR="00CA0564" w:rsidRPr="005F0B46" w:rsidRDefault="00CA0564" w:rsidP="00B25AA9">
            <w:pPr>
              <w:jc w:val="right"/>
              <w:rPr>
                <w:rFonts w:cstheme="minorHAnsi"/>
                <w:szCs w:val="24"/>
                <w:lang w:val="en-US"/>
              </w:rPr>
            </w:pPr>
          </w:p>
        </w:tc>
      </w:tr>
      <w:tr w:rsidR="00550B57" w:rsidRPr="00550B57" w14:paraId="1E02D45D" w14:textId="77777777" w:rsidTr="00D07FC0">
        <w:tc>
          <w:tcPr>
            <w:tcW w:w="9628" w:type="dxa"/>
            <w:gridSpan w:val="5"/>
          </w:tcPr>
          <w:p w14:paraId="02A51B69" w14:textId="77777777" w:rsidR="008D75CA" w:rsidRPr="00550B57" w:rsidRDefault="00F07E6E" w:rsidP="00CB05F7">
            <w:pPr>
              <w:rPr>
                <w:rFonts w:cstheme="minorHAnsi"/>
                <w:b/>
                <w:sz w:val="24"/>
                <w:szCs w:val="24"/>
              </w:rPr>
            </w:pPr>
            <w:r w:rsidRPr="00550B57">
              <w:rPr>
                <w:rFonts w:cstheme="minorHAnsi"/>
                <w:b/>
                <w:sz w:val="24"/>
                <w:szCs w:val="24"/>
              </w:rPr>
              <w:t>Summary</w:t>
            </w:r>
          </w:p>
          <w:p w14:paraId="563727BE" w14:textId="28B1658C" w:rsidR="008472D4" w:rsidRDefault="002F48CC" w:rsidP="002F48CC">
            <w:pPr>
              <w:spacing w:before="120"/>
              <w:jc w:val="both"/>
            </w:pPr>
            <w:r w:rsidRPr="00550B57">
              <w:t>Games Technology graduate</w:t>
            </w:r>
            <w:r w:rsidR="00BA6601">
              <w:t xml:space="preserve"> turned full stack</w:t>
            </w:r>
            <w:r w:rsidR="002B7CEA">
              <w:t xml:space="preserve"> </w:t>
            </w:r>
            <w:r w:rsidR="00AC3636">
              <w:t>.net and Angular</w:t>
            </w:r>
            <w:r w:rsidR="002B7CEA">
              <w:t xml:space="preserve"> developer</w:t>
            </w:r>
            <w:r>
              <w:t>,</w:t>
            </w:r>
            <w:r w:rsidR="00AC3636">
              <w:t xml:space="preserve"> with previous experience of Java, </w:t>
            </w:r>
            <w:r>
              <w:t>C++</w:t>
            </w:r>
            <w:r w:rsidR="000F575F">
              <w:t xml:space="preserve">, </w:t>
            </w:r>
            <w:r w:rsidR="00AC3636">
              <w:t>Python</w:t>
            </w:r>
            <w:r w:rsidR="000F575F">
              <w:t xml:space="preserve"> and Unity</w:t>
            </w:r>
            <w:r w:rsidRPr="00550B57">
              <w:t>.</w:t>
            </w:r>
            <w:r w:rsidR="00AC3636">
              <w:t xml:space="preserve"> </w:t>
            </w:r>
            <w:r w:rsidR="008472D4">
              <w:t xml:space="preserve">Experienced </w:t>
            </w:r>
            <w:r w:rsidR="00AC3636">
              <w:t>with creating CI/CD pipelines with TeamCity and Octopus Deploy</w:t>
            </w:r>
            <w:r w:rsidR="00151291">
              <w:t xml:space="preserve">. </w:t>
            </w:r>
            <w:r w:rsidR="000F575F">
              <w:t>Some expose to</w:t>
            </w:r>
            <w:r w:rsidR="00AC3636">
              <w:t xml:space="preserve"> AWS’s services (EC2</w:t>
            </w:r>
            <w:r w:rsidR="000F575F">
              <w:t xml:space="preserve">, </w:t>
            </w:r>
            <w:r w:rsidR="00AC3636">
              <w:t>ECS</w:t>
            </w:r>
            <w:r w:rsidR="000F575F">
              <w:t>, S3</w:t>
            </w:r>
            <w:r w:rsidR="00AC3636">
              <w:t xml:space="preserve">) </w:t>
            </w:r>
            <w:r w:rsidR="002B7CEA">
              <w:t xml:space="preserve">and </w:t>
            </w:r>
            <w:r w:rsidR="000F575F">
              <w:t>infrastructure as code (</w:t>
            </w:r>
            <w:r w:rsidR="00AC3636">
              <w:t>Terraform</w:t>
            </w:r>
            <w:r w:rsidR="000F575F">
              <w:t>)</w:t>
            </w:r>
            <w:r w:rsidR="00AC3636">
              <w:t>.</w:t>
            </w:r>
          </w:p>
          <w:p w14:paraId="18953ED3" w14:textId="4349683D" w:rsidR="008A4845" w:rsidRDefault="008A4845" w:rsidP="002F48CC">
            <w:pPr>
              <w:spacing w:before="120"/>
              <w:jc w:val="both"/>
            </w:pPr>
            <w:r>
              <w:t xml:space="preserve">Not shy to dive into complex areas of code or recognize when entire features need to be </w:t>
            </w:r>
            <w:r w:rsidR="000F575F">
              <w:t>re-implemented</w:t>
            </w:r>
            <w:r>
              <w:t>.  Keen on technical discussion</w:t>
            </w:r>
            <w:r w:rsidR="000F575F">
              <w:t>s</w:t>
            </w:r>
            <w:r w:rsidR="00151291">
              <w:t xml:space="preserve"> to avoid creating tech deb</w:t>
            </w:r>
            <w:r>
              <w:t>, high testing coverage throughout</w:t>
            </w:r>
            <w:r w:rsidR="00291882">
              <w:t xml:space="preserve"> and tight validation</w:t>
            </w:r>
            <w:r>
              <w:t>. Always intent on self-improvement and learning, or trying new stacks/tools.</w:t>
            </w:r>
          </w:p>
          <w:p w14:paraId="1F63C2B7" w14:textId="6FEF2A67" w:rsidR="008472D4" w:rsidRDefault="008472D4" w:rsidP="002F48CC">
            <w:pPr>
              <w:spacing w:before="120"/>
              <w:jc w:val="both"/>
            </w:pPr>
            <w:r>
              <w:t>Familiar with relational databases (and writing complex SQL scripts for data fixes when things go wrong), and event sourcing with Event Store.</w:t>
            </w:r>
          </w:p>
          <w:p w14:paraId="1E041769" w14:textId="0FCC43FC" w:rsidR="00F26429" w:rsidRPr="00726833" w:rsidRDefault="008472D4" w:rsidP="000F575F">
            <w:pPr>
              <w:spacing w:before="120"/>
              <w:jc w:val="both"/>
            </w:pPr>
            <w:r>
              <w:t xml:space="preserve">Versed in Atlassian products, </w:t>
            </w:r>
            <w:r w:rsidR="002F48CC">
              <w:t>JIRA on which I’ve created workflows</w:t>
            </w:r>
            <w:r w:rsidR="00082075">
              <w:t xml:space="preserve"> and </w:t>
            </w:r>
            <w:r w:rsidR="00B76DDE">
              <w:t>projects</w:t>
            </w:r>
            <w:r w:rsidR="002F48CC">
              <w:t>, Confluence for documentation</w:t>
            </w:r>
            <w:r>
              <w:t xml:space="preserve"> and BitBucket for source control</w:t>
            </w:r>
            <w:r w:rsidR="002F48CC">
              <w:t>.</w:t>
            </w:r>
            <w:r w:rsidR="00082075">
              <w:t xml:space="preserve"> Used to working in an agile team striving for constant improvem</w:t>
            </w:r>
            <w:r w:rsidR="000F575F">
              <w:t>ent. I also particularly enjoy running retrospectives and pair programming</w:t>
            </w:r>
            <w:r w:rsidR="00082075">
              <w:t>.</w:t>
            </w:r>
          </w:p>
        </w:tc>
      </w:tr>
      <w:tr w:rsidR="00432E12" w:rsidRPr="00550B57" w14:paraId="4F5BB48A" w14:textId="77777777" w:rsidTr="00D07FC0">
        <w:tc>
          <w:tcPr>
            <w:tcW w:w="9628" w:type="dxa"/>
            <w:gridSpan w:val="5"/>
          </w:tcPr>
          <w:p w14:paraId="2A14D302" w14:textId="77777777" w:rsidR="00B717AB" w:rsidRDefault="00B717AB" w:rsidP="000F776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57616B3C" w14:textId="0EC0F30B" w:rsidR="00432E12" w:rsidRPr="00550B57" w:rsidRDefault="00432E12" w:rsidP="000F7765">
            <w:pPr>
              <w:rPr>
                <w:rFonts w:cstheme="minorHAnsi"/>
                <w:szCs w:val="24"/>
                <w:lang w:val="en-US"/>
              </w:rPr>
            </w:pPr>
            <w:r w:rsidRPr="00550B57">
              <w:rPr>
                <w:rFonts w:cstheme="minorHAnsi"/>
                <w:b/>
                <w:sz w:val="24"/>
                <w:szCs w:val="24"/>
                <w:lang w:val="en-US"/>
              </w:rPr>
              <w:t>Employment History</w:t>
            </w:r>
          </w:p>
        </w:tc>
      </w:tr>
      <w:tr w:rsidR="00C762C7" w:rsidRPr="00550B57" w14:paraId="5AB2DAF2" w14:textId="77777777" w:rsidTr="00D07FC0">
        <w:tc>
          <w:tcPr>
            <w:tcW w:w="6091" w:type="dxa"/>
            <w:gridSpan w:val="2"/>
          </w:tcPr>
          <w:p w14:paraId="7E8AB417" w14:textId="48E62A16" w:rsidR="00C762C7" w:rsidRDefault="00C762C7" w:rsidP="000F575F">
            <w:pPr>
              <w:tabs>
                <w:tab w:val="left" w:pos="1665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Cs w:val="24"/>
                <w:lang w:val="en-US"/>
              </w:rPr>
              <w:t>City</w:t>
            </w:r>
            <w:r w:rsidR="000F575F">
              <w:rPr>
                <w:rFonts w:cstheme="minorHAnsi"/>
                <w:b/>
                <w:szCs w:val="24"/>
                <w:lang w:val="en-US"/>
              </w:rPr>
              <w:t>W</w:t>
            </w:r>
            <w:r>
              <w:rPr>
                <w:rFonts w:cstheme="minorHAnsi"/>
                <w:b/>
                <w:szCs w:val="24"/>
                <w:lang w:val="en-US"/>
              </w:rPr>
              <w:t>ire – Software Engineer</w:t>
            </w:r>
          </w:p>
        </w:tc>
        <w:tc>
          <w:tcPr>
            <w:tcW w:w="3537" w:type="dxa"/>
            <w:gridSpan w:val="3"/>
          </w:tcPr>
          <w:p w14:paraId="56140FE6" w14:textId="16666CF7" w:rsidR="00C762C7" w:rsidRDefault="00C762C7" w:rsidP="00C762C7">
            <w:pPr>
              <w:jc w:val="right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March 2020 – Present</w:t>
            </w:r>
          </w:p>
        </w:tc>
      </w:tr>
      <w:tr w:rsidR="00C762C7" w:rsidRPr="00550B57" w14:paraId="4113469B" w14:textId="77777777" w:rsidTr="00D07FC0">
        <w:tc>
          <w:tcPr>
            <w:tcW w:w="9628" w:type="dxa"/>
            <w:gridSpan w:val="5"/>
          </w:tcPr>
          <w:p w14:paraId="34013423" w14:textId="027D9507" w:rsidR="00D26BD5" w:rsidRDefault="00C762C7" w:rsidP="00C762C7">
            <w:pPr>
              <w:spacing w:before="120"/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Full stack developer </w:t>
            </w:r>
            <w:r w:rsidR="00D26BD5">
              <w:rPr>
                <w:rFonts w:cstheme="minorHAnsi"/>
                <w:szCs w:val="24"/>
                <w:lang w:val="en-US"/>
              </w:rPr>
              <w:t xml:space="preserve">working closely within a small team, </w:t>
            </w:r>
            <w:r>
              <w:rPr>
                <w:rFonts w:cstheme="minorHAnsi"/>
                <w:szCs w:val="24"/>
                <w:lang w:val="en-US"/>
              </w:rPr>
              <w:t xml:space="preserve">in </w:t>
            </w:r>
            <w:r w:rsidR="001E62CE">
              <w:rPr>
                <w:rFonts w:cstheme="minorHAnsi"/>
                <w:szCs w:val="24"/>
                <w:lang w:val="en-US"/>
              </w:rPr>
              <w:t xml:space="preserve">micro </w:t>
            </w:r>
            <w:r>
              <w:rPr>
                <w:rFonts w:cstheme="minorHAnsi"/>
                <w:szCs w:val="24"/>
                <w:lang w:val="en-US"/>
              </w:rPr>
              <w:t>service architecture</w:t>
            </w:r>
            <w:r w:rsidR="009313ED">
              <w:rPr>
                <w:rFonts w:cstheme="minorHAnsi"/>
                <w:szCs w:val="24"/>
                <w:lang w:val="en-US"/>
              </w:rPr>
              <w:t xml:space="preserve"> </w:t>
            </w:r>
            <w:r w:rsidR="009F7D08">
              <w:rPr>
                <w:rFonts w:cstheme="minorHAnsi"/>
                <w:szCs w:val="24"/>
                <w:lang w:val="en-US"/>
              </w:rPr>
              <w:t>deployed to cloud through a complete CI CD pipeline</w:t>
            </w:r>
            <w:r w:rsidR="006758A1">
              <w:rPr>
                <w:rFonts w:cstheme="minorHAnsi"/>
                <w:szCs w:val="24"/>
                <w:lang w:val="en-US"/>
              </w:rPr>
              <w:t>.</w:t>
            </w:r>
            <w:r w:rsidR="009F7D08">
              <w:rPr>
                <w:rFonts w:cstheme="minorHAnsi"/>
                <w:szCs w:val="24"/>
                <w:lang w:val="en-US"/>
              </w:rPr>
              <w:t xml:space="preserve"> </w:t>
            </w:r>
            <w:r w:rsidR="006758A1">
              <w:rPr>
                <w:rFonts w:cstheme="minorHAnsi"/>
                <w:szCs w:val="24"/>
                <w:lang w:val="en-US"/>
              </w:rPr>
              <w:t xml:space="preserve">Used </w:t>
            </w:r>
            <w:r w:rsidR="009F7D08">
              <w:rPr>
                <w:rFonts w:cstheme="minorHAnsi"/>
                <w:szCs w:val="24"/>
                <w:lang w:val="en-US"/>
              </w:rPr>
              <w:t>SQRS pattern and event sourcing</w:t>
            </w:r>
            <w:r w:rsidR="005A3C48">
              <w:rPr>
                <w:rFonts w:cstheme="minorHAnsi"/>
                <w:szCs w:val="24"/>
                <w:lang w:val="en-US"/>
              </w:rPr>
              <w:t xml:space="preserve"> for data </w:t>
            </w:r>
            <w:r w:rsidR="006E216D">
              <w:rPr>
                <w:rFonts w:cstheme="minorHAnsi"/>
                <w:szCs w:val="24"/>
                <w:lang w:val="en-US"/>
              </w:rPr>
              <w:t>persistence</w:t>
            </w:r>
            <w:r w:rsidR="009F7D08">
              <w:rPr>
                <w:rFonts w:cstheme="minorHAnsi"/>
                <w:szCs w:val="24"/>
                <w:lang w:val="en-US"/>
              </w:rPr>
              <w:t>.</w:t>
            </w:r>
            <w:r w:rsidR="005A3C48">
              <w:rPr>
                <w:rFonts w:cstheme="minorHAnsi"/>
                <w:szCs w:val="24"/>
                <w:lang w:val="en-US"/>
              </w:rPr>
              <w:t xml:space="preserve"> Participated</w:t>
            </w:r>
            <w:r w:rsidR="00D26BD5">
              <w:rPr>
                <w:rFonts w:cstheme="minorHAnsi"/>
                <w:szCs w:val="24"/>
                <w:lang w:val="en-US"/>
              </w:rPr>
              <w:t xml:space="preserve"> in technical discussions to best plan the right approaches and prevent creation of tech debt.</w:t>
            </w:r>
          </w:p>
          <w:p w14:paraId="6ECDBE27" w14:textId="0D0ED8CF" w:rsidR="00061AFC" w:rsidRDefault="005A3C48" w:rsidP="00C762C7">
            <w:pPr>
              <w:spacing w:before="120"/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Developed</w:t>
            </w:r>
            <w:r w:rsidR="00C762C7">
              <w:rPr>
                <w:rFonts w:cstheme="minorHAnsi"/>
                <w:szCs w:val="24"/>
                <w:lang w:val="en-US"/>
              </w:rPr>
              <w:t xml:space="preserve"> </w:t>
            </w:r>
            <w:r w:rsidR="0080094B">
              <w:rPr>
                <w:rFonts w:cstheme="minorHAnsi"/>
                <w:szCs w:val="24"/>
                <w:lang w:val="en-US"/>
              </w:rPr>
              <w:t xml:space="preserve">new </w:t>
            </w:r>
            <w:r w:rsidR="00C762C7">
              <w:rPr>
                <w:rFonts w:cstheme="minorHAnsi"/>
                <w:szCs w:val="24"/>
                <w:lang w:val="en-US"/>
              </w:rPr>
              <w:t>web apis using the latest .net</w:t>
            </w:r>
            <w:r w:rsidR="00061AFC">
              <w:rPr>
                <w:rFonts w:cstheme="minorHAnsi"/>
                <w:szCs w:val="24"/>
                <w:lang w:val="en-US"/>
              </w:rPr>
              <w:t>,</w:t>
            </w:r>
            <w:r>
              <w:rPr>
                <w:rFonts w:cstheme="minorHAnsi"/>
                <w:szCs w:val="24"/>
                <w:lang w:val="en-US"/>
              </w:rPr>
              <w:t xml:space="preserve"> </w:t>
            </w:r>
            <w:r w:rsidR="00DE6DFB">
              <w:rPr>
                <w:rFonts w:cstheme="minorHAnsi"/>
                <w:szCs w:val="24"/>
                <w:lang w:val="en-US"/>
              </w:rPr>
              <w:t>which interact</w:t>
            </w:r>
            <w:r w:rsidR="00061AFC">
              <w:rPr>
                <w:rFonts w:cstheme="minorHAnsi"/>
                <w:szCs w:val="24"/>
                <w:lang w:val="en-US"/>
              </w:rPr>
              <w:t xml:space="preserve"> with </w:t>
            </w:r>
            <w:r w:rsidR="0058056C">
              <w:rPr>
                <w:rFonts w:cstheme="minorHAnsi"/>
                <w:szCs w:val="24"/>
                <w:lang w:val="en-US"/>
              </w:rPr>
              <w:t>new</w:t>
            </w:r>
            <w:r w:rsidR="00D26BD5">
              <w:rPr>
                <w:rFonts w:cstheme="minorHAnsi"/>
                <w:szCs w:val="24"/>
                <w:lang w:val="en-US"/>
              </w:rPr>
              <w:t xml:space="preserve"> Angular </w:t>
            </w:r>
            <w:r w:rsidR="00061AFC">
              <w:rPr>
                <w:rFonts w:cstheme="minorHAnsi"/>
                <w:szCs w:val="24"/>
                <w:lang w:val="en-US"/>
              </w:rPr>
              <w:t>frontend</w:t>
            </w:r>
            <w:r w:rsidR="00DE6DFB">
              <w:rPr>
                <w:rFonts w:cstheme="minorHAnsi"/>
                <w:szCs w:val="24"/>
                <w:lang w:val="en-US"/>
              </w:rPr>
              <w:t>s</w:t>
            </w:r>
            <w:r w:rsidR="00061AFC">
              <w:rPr>
                <w:rFonts w:cstheme="minorHAnsi"/>
                <w:szCs w:val="24"/>
                <w:lang w:val="en-US"/>
              </w:rPr>
              <w:t xml:space="preserve"> or </w:t>
            </w:r>
            <w:r w:rsidR="000F575F">
              <w:rPr>
                <w:rFonts w:cstheme="minorHAnsi"/>
                <w:szCs w:val="24"/>
                <w:lang w:val="en-US"/>
              </w:rPr>
              <w:t xml:space="preserve">third parties </w:t>
            </w:r>
            <w:r w:rsidR="00061AFC">
              <w:rPr>
                <w:rFonts w:cstheme="minorHAnsi"/>
                <w:szCs w:val="24"/>
                <w:lang w:val="en-US"/>
              </w:rPr>
              <w:t>(</w:t>
            </w:r>
            <w:r w:rsidR="000F575F">
              <w:rPr>
                <w:rFonts w:cstheme="minorHAnsi"/>
                <w:szCs w:val="24"/>
                <w:lang w:val="en-US"/>
              </w:rPr>
              <w:t xml:space="preserve">mobile apps, </w:t>
            </w:r>
            <w:r w:rsidR="00061AFC">
              <w:rPr>
                <w:rFonts w:cstheme="minorHAnsi"/>
                <w:szCs w:val="24"/>
                <w:lang w:val="en-US"/>
              </w:rPr>
              <w:t>elastic search, big query</w:t>
            </w:r>
            <w:r w:rsidR="00230ADB">
              <w:rPr>
                <w:rFonts w:cstheme="minorHAnsi"/>
                <w:szCs w:val="24"/>
                <w:lang w:val="en-US"/>
              </w:rPr>
              <w:t>, S3</w:t>
            </w:r>
            <w:r w:rsidR="0080094B">
              <w:rPr>
                <w:rFonts w:cstheme="minorHAnsi"/>
                <w:szCs w:val="24"/>
                <w:lang w:val="en-US"/>
              </w:rPr>
              <w:t>)</w:t>
            </w:r>
            <w:r w:rsidR="00061AFC">
              <w:rPr>
                <w:rFonts w:cstheme="minorHAnsi"/>
                <w:szCs w:val="24"/>
                <w:lang w:val="en-US"/>
              </w:rPr>
              <w:t>.</w:t>
            </w:r>
            <w:r w:rsidR="00EB66A3">
              <w:rPr>
                <w:rFonts w:cstheme="minorHAnsi"/>
                <w:szCs w:val="24"/>
                <w:lang w:val="en-US"/>
              </w:rPr>
              <w:t xml:space="preserve"> </w:t>
            </w:r>
            <w:r w:rsidR="00DE6DFB">
              <w:rPr>
                <w:rFonts w:cstheme="minorHAnsi"/>
                <w:szCs w:val="24"/>
                <w:lang w:val="en-US"/>
              </w:rPr>
              <w:t xml:space="preserve">Set-up </w:t>
            </w:r>
            <w:r w:rsidR="00EB66A3">
              <w:rPr>
                <w:rFonts w:cstheme="minorHAnsi"/>
                <w:szCs w:val="24"/>
                <w:lang w:val="en-US"/>
              </w:rPr>
              <w:t xml:space="preserve">template </w:t>
            </w:r>
            <w:r w:rsidR="00061AFC">
              <w:rPr>
                <w:rFonts w:cstheme="minorHAnsi"/>
                <w:szCs w:val="24"/>
                <w:lang w:val="en-US"/>
              </w:rPr>
              <w:t>CI CD pipeline</w:t>
            </w:r>
            <w:r w:rsidR="00DE6DFB">
              <w:rPr>
                <w:rFonts w:cstheme="minorHAnsi"/>
                <w:szCs w:val="24"/>
                <w:lang w:val="en-US"/>
              </w:rPr>
              <w:t>s</w:t>
            </w:r>
            <w:r w:rsidR="00EB66A3">
              <w:rPr>
                <w:rFonts w:cstheme="minorHAnsi"/>
                <w:szCs w:val="24"/>
                <w:lang w:val="en-US"/>
              </w:rPr>
              <w:t xml:space="preserve"> for these</w:t>
            </w:r>
            <w:r w:rsidR="00061AFC">
              <w:rPr>
                <w:rFonts w:cstheme="minorHAnsi"/>
                <w:szCs w:val="24"/>
                <w:lang w:val="en-US"/>
              </w:rPr>
              <w:t>,</w:t>
            </w:r>
            <w:r w:rsidR="00AF2C94">
              <w:rPr>
                <w:rFonts w:cstheme="minorHAnsi"/>
                <w:szCs w:val="24"/>
                <w:lang w:val="en-US"/>
              </w:rPr>
              <w:t xml:space="preserve"> with v</w:t>
            </w:r>
            <w:r w:rsidR="00061AFC">
              <w:rPr>
                <w:rFonts w:cstheme="minorHAnsi"/>
                <w:szCs w:val="24"/>
                <w:lang w:val="en-US"/>
              </w:rPr>
              <w:t xml:space="preserve">ersioning, testing, and building </w:t>
            </w:r>
            <w:r w:rsidR="000F575F">
              <w:rPr>
                <w:rFonts w:cstheme="minorHAnsi"/>
                <w:szCs w:val="24"/>
                <w:lang w:val="en-US"/>
              </w:rPr>
              <w:t>in</w:t>
            </w:r>
            <w:r w:rsidR="00AF2C94">
              <w:rPr>
                <w:rFonts w:cstheme="minorHAnsi"/>
                <w:szCs w:val="24"/>
                <w:lang w:val="en-US"/>
              </w:rPr>
              <w:t xml:space="preserve"> </w:t>
            </w:r>
            <w:r w:rsidR="00061AFC">
              <w:rPr>
                <w:rFonts w:cstheme="minorHAnsi"/>
                <w:szCs w:val="24"/>
                <w:lang w:val="en-US"/>
              </w:rPr>
              <w:t>TeamCity, and depl</w:t>
            </w:r>
            <w:r w:rsidR="00EB66A3">
              <w:rPr>
                <w:rFonts w:cstheme="minorHAnsi"/>
                <w:szCs w:val="24"/>
                <w:lang w:val="en-US"/>
              </w:rPr>
              <w:t xml:space="preserve">oyment to multiple environments </w:t>
            </w:r>
            <w:r w:rsidR="00AF2C94">
              <w:rPr>
                <w:rFonts w:cstheme="minorHAnsi"/>
                <w:szCs w:val="24"/>
                <w:lang w:val="en-US"/>
              </w:rPr>
              <w:t xml:space="preserve">via </w:t>
            </w:r>
            <w:r w:rsidR="0080094B">
              <w:rPr>
                <w:rFonts w:cstheme="minorHAnsi"/>
                <w:szCs w:val="24"/>
                <w:lang w:val="en-US"/>
              </w:rPr>
              <w:t>Octopus Deploy.</w:t>
            </w:r>
          </w:p>
          <w:p w14:paraId="7F3F4A94" w14:textId="77777777" w:rsidR="00D07FC0" w:rsidRDefault="00AF2C94" w:rsidP="00096A13">
            <w:pPr>
              <w:spacing w:before="120"/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Contributed to creating a complete AWS infrastructure </w:t>
            </w:r>
            <w:r w:rsidR="00D26BD5">
              <w:rPr>
                <w:rFonts w:cstheme="minorHAnsi"/>
                <w:szCs w:val="24"/>
                <w:lang w:val="en-US"/>
              </w:rPr>
              <w:t xml:space="preserve">managed with </w:t>
            </w:r>
            <w:r>
              <w:rPr>
                <w:rFonts w:cstheme="minorHAnsi"/>
                <w:szCs w:val="24"/>
                <w:lang w:val="en-US"/>
              </w:rPr>
              <w:t>Terraform</w:t>
            </w:r>
            <w:r w:rsidR="00D26BD5">
              <w:rPr>
                <w:rFonts w:cstheme="minorHAnsi"/>
                <w:szCs w:val="24"/>
                <w:lang w:val="en-US"/>
              </w:rPr>
              <w:t xml:space="preserve"> scripts</w:t>
            </w:r>
            <w:r w:rsidR="00AB4453">
              <w:rPr>
                <w:rFonts w:cstheme="minorHAnsi"/>
                <w:szCs w:val="24"/>
                <w:lang w:val="en-US"/>
              </w:rPr>
              <w:t>, split across multiple repositories and taking care of both infrastructure and deployment of new</w:t>
            </w:r>
            <w:r w:rsidR="00096A13">
              <w:rPr>
                <w:rFonts w:cstheme="minorHAnsi"/>
                <w:szCs w:val="24"/>
                <w:lang w:val="en-US"/>
              </w:rPr>
              <w:t xml:space="preserve"> ECS tasks.</w:t>
            </w:r>
          </w:p>
          <w:p w14:paraId="3054D244" w14:textId="70F4ED44" w:rsidR="00096A13" w:rsidRPr="005A3C48" w:rsidRDefault="00096A13" w:rsidP="00096A13">
            <w:pPr>
              <w:spacing w:before="120"/>
              <w:jc w:val="both"/>
              <w:rPr>
                <w:rFonts w:cstheme="minorHAnsi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C762C7" w:rsidRPr="00550B57" w14:paraId="7C08A20C" w14:textId="77777777" w:rsidTr="00D07FC0">
        <w:tc>
          <w:tcPr>
            <w:tcW w:w="6091" w:type="dxa"/>
            <w:gridSpan w:val="2"/>
          </w:tcPr>
          <w:p w14:paraId="4889DF87" w14:textId="04A4F520" w:rsidR="00C762C7" w:rsidRPr="00550B57" w:rsidRDefault="00C762C7" w:rsidP="00C762C7">
            <w:pPr>
              <w:jc w:val="both"/>
              <w:rPr>
                <w:rFonts w:cstheme="minorHAnsi"/>
                <w:b/>
                <w:szCs w:val="24"/>
                <w:lang w:val="en-US"/>
              </w:rPr>
            </w:pPr>
            <w:r>
              <w:rPr>
                <w:rFonts w:cstheme="minorHAnsi"/>
                <w:b/>
                <w:szCs w:val="24"/>
                <w:lang w:val="en-US"/>
              </w:rPr>
              <w:t>Gentrack – Junior Software Engineer</w:t>
            </w:r>
          </w:p>
        </w:tc>
        <w:tc>
          <w:tcPr>
            <w:tcW w:w="3537" w:type="dxa"/>
            <w:gridSpan w:val="3"/>
          </w:tcPr>
          <w:p w14:paraId="6C510A64" w14:textId="62A016A2" w:rsidR="00C762C7" w:rsidRPr="00550B57" w:rsidRDefault="00C762C7" w:rsidP="00C762C7">
            <w:pPr>
              <w:jc w:val="right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Jan 2019 – Feb 2020</w:t>
            </w:r>
          </w:p>
        </w:tc>
      </w:tr>
      <w:tr w:rsidR="00C762C7" w:rsidRPr="00550B57" w14:paraId="02385299" w14:textId="77777777" w:rsidTr="00D07FC0">
        <w:tc>
          <w:tcPr>
            <w:tcW w:w="9628" w:type="dxa"/>
            <w:gridSpan w:val="5"/>
          </w:tcPr>
          <w:p w14:paraId="1F568E4A" w14:textId="3684FE09" w:rsidR="00C762C7" w:rsidRDefault="00040C37" w:rsidP="00C762C7">
            <w:pPr>
              <w:spacing w:before="120"/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Constantly dived</w:t>
            </w:r>
            <w:r w:rsidR="00C762C7">
              <w:rPr>
                <w:rFonts w:cstheme="minorHAnsi"/>
                <w:szCs w:val="24"/>
                <w:lang w:val="en-US"/>
              </w:rPr>
              <w:t xml:space="preserve"> into new areas of the massive </w:t>
            </w:r>
            <w:r w:rsidR="00BF0553">
              <w:rPr>
                <w:rFonts w:cstheme="minorHAnsi"/>
                <w:szCs w:val="24"/>
                <w:lang w:val="en-US"/>
              </w:rPr>
              <w:t xml:space="preserve">java </w:t>
            </w:r>
            <w:r w:rsidR="00286168">
              <w:rPr>
                <w:rFonts w:cstheme="minorHAnsi"/>
                <w:szCs w:val="24"/>
                <w:lang w:val="en-US"/>
              </w:rPr>
              <w:t xml:space="preserve">back end </w:t>
            </w:r>
            <w:r w:rsidR="00BF0553">
              <w:rPr>
                <w:rFonts w:cstheme="minorHAnsi"/>
                <w:szCs w:val="24"/>
                <w:lang w:val="en-US"/>
              </w:rPr>
              <w:t>along with 100 other developers</w:t>
            </w:r>
            <w:r w:rsidR="00C762C7">
              <w:rPr>
                <w:rFonts w:cstheme="minorHAnsi"/>
                <w:szCs w:val="24"/>
                <w:lang w:val="en-US"/>
              </w:rPr>
              <w:t xml:space="preserve">, developed many features and fixes, some in critical </w:t>
            </w:r>
            <w:r w:rsidR="00BF0553">
              <w:rPr>
                <w:rFonts w:cstheme="minorHAnsi"/>
                <w:szCs w:val="24"/>
                <w:lang w:val="en-US"/>
              </w:rPr>
              <w:t>processes as billing</w:t>
            </w:r>
            <w:r w:rsidR="00C762C7">
              <w:rPr>
                <w:rFonts w:cstheme="minorHAnsi"/>
                <w:szCs w:val="24"/>
                <w:lang w:val="en-US"/>
              </w:rPr>
              <w:t xml:space="preserve">. </w:t>
            </w:r>
            <w:r w:rsidR="00BF0553">
              <w:rPr>
                <w:rFonts w:cstheme="minorHAnsi"/>
                <w:szCs w:val="24"/>
                <w:lang w:val="en-US"/>
              </w:rPr>
              <w:t xml:space="preserve">Rose to fame by resolving </w:t>
            </w:r>
            <w:r w:rsidR="00C762C7">
              <w:rPr>
                <w:rFonts w:cstheme="minorHAnsi"/>
                <w:szCs w:val="24"/>
                <w:lang w:val="en-US"/>
              </w:rPr>
              <w:t>a critical bug</w:t>
            </w:r>
            <w:r w:rsidR="00BF0553">
              <w:rPr>
                <w:rFonts w:cstheme="minorHAnsi"/>
                <w:szCs w:val="24"/>
                <w:lang w:val="en-US"/>
              </w:rPr>
              <w:t xml:space="preserve"> on the C# client</w:t>
            </w:r>
            <w:r w:rsidR="00C762C7">
              <w:rPr>
                <w:rFonts w:cstheme="minorHAnsi"/>
                <w:szCs w:val="24"/>
                <w:lang w:val="en-US"/>
              </w:rPr>
              <w:t xml:space="preserve">, which caused outdated clients to DoS the server </w:t>
            </w:r>
            <w:r w:rsidR="00286168">
              <w:rPr>
                <w:rFonts w:cstheme="minorHAnsi"/>
                <w:szCs w:val="24"/>
                <w:lang w:val="en-US"/>
              </w:rPr>
              <w:t xml:space="preserve">in </w:t>
            </w:r>
            <w:r w:rsidR="00C762C7">
              <w:rPr>
                <w:rFonts w:cstheme="minorHAnsi"/>
                <w:szCs w:val="24"/>
                <w:lang w:val="en-US"/>
              </w:rPr>
              <w:t>post release</w:t>
            </w:r>
            <w:r w:rsidR="00286168">
              <w:rPr>
                <w:rFonts w:cstheme="minorHAnsi"/>
                <w:szCs w:val="24"/>
                <w:lang w:val="en-US"/>
              </w:rPr>
              <w:t xml:space="preserve"> startup</w:t>
            </w:r>
            <w:r w:rsidR="00C762C7">
              <w:rPr>
                <w:rFonts w:cstheme="minorHAnsi"/>
                <w:szCs w:val="24"/>
                <w:lang w:val="en-US"/>
              </w:rPr>
              <w:t xml:space="preserve">, affecting a lot of production systems. </w:t>
            </w:r>
            <w:r w:rsidR="0080094B">
              <w:rPr>
                <w:rFonts w:cstheme="minorHAnsi"/>
                <w:szCs w:val="24"/>
                <w:lang w:val="en-US"/>
              </w:rPr>
              <w:t>First exposure to TDD</w:t>
            </w:r>
            <w:r w:rsidR="00BF0553">
              <w:rPr>
                <w:rFonts w:cstheme="minorHAnsi"/>
                <w:szCs w:val="24"/>
                <w:lang w:val="en-US"/>
              </w:rPr>
              <w:t>,</w:t>
            </w:r>
            <w:r w:rsidR="00C762C7">
              <w:rPr>
                <w:rFonts w:cstheme="minorHAnsi"/>
                <w:szCs w:val="24"/>
                <w:lang w:val="en-US"/>
              </w:rPr>
              <w:t xml:space="preserve"> </w:t>
            </w:r>
            <w:r w:rsidR="0080094B">
              <w:rPr>
                <w:rFonts w:cstheme="minorHAnsi"/>
                <w:szCs w:val="24"/>
                <w:lang w:val="en-US"/>
              </w:rPr>
              <w:t>writing</w:t>
            </w:r>
            <w:r w:rsidR="00C762C7">
              <w:rPr>
                <w:rFonts w:cstheme="minorHAnsi"/>
                <w:szCs w:val="24"/>
                <w:lang w:val="en-US"/>
              </w:rPr>
              <w:t xml:space="preserve"> unit and transactional tests using Mockito. Experience writing SQL scripts to put right the occasional mishaps.</w:t>
            </w:r>
          </w:p>
          <w:p w14:paraId="4D3F532C" w14:textId="3E594C91" w:rsidR="00C762C7" w:rsidRDefault="00BF0553" w:rsidP="00C762C7">
            <w:pPr>
              <w:spacing w:before="120"/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L</w:t>
            </w:r>
            <w:r w:rsidR="00C762C7">
              <w:rPr>
                <w:rFonts w:cstheme="minorHAnsi"/>
                <w:szCs w:val="24"/>
                <w:lang w:val="en-US"/>
              </w:rPr>
              <w:t>iaise</w:t>
            </w:r>
            <w:r>
              <w:rPr>
                <w:rFonts w:cstheme="minorHAnsi"/>
                <w:szCs w:val="24"/>
                <w:lang w:val="en-US"/>
              </w:rPr>
              <w:t>d daily</w:t>
            </w:r>
            <w:r w:rsidR="00C762C7">
              <w:rPr>
                <w:rFonts w:cstheme="minorHAnsi"/>
                <w:szCs w:val="24"/>
                <w:lang w:val="en-US"/>
              </w:rPr>
              <w:t xml:space="preserve"> with customers </w:t>
            </w:r>
            <w:r>
              <w:rPr>
                <w:rFonts w:cstheme="minorHAnsi"/>
                <w:szCs w:val="24"/>
                <w:lang w:val="en-US"/>
              </w:rPr>
              <w:t>to discuss</w:t>
            </w:r>
            <w:r w:rsidR="00C762C7">
              <w:rPr>
                <w:rFonts w:cstheme="minorHAnsi"/>
                <w:szCs w:val="24"/>
                <w:lang w:val="en-US"/>
              </w:rPr>
              <w:t xml:space="preserve"> feature requirements and </w:t>
            </w:r>
            <w:r>
              <w:rPr>
                <w:rFonts w:cstheme="minorHAnsi"/>
                <w:szCs w:val="24"/>
                <w:lang w:val="en-US"/>
              </w:rPr>
              <w:t xml:space="preserve">bug </w:t>
            </w:r>
            <w:r w:rsidR="00C762C7">
              <w:rPr>
                <w:rFonts w:cstheme="minorHAnsi"/>
                <w:szCs w:val="24"/>
                <w:lang w:val="en-US"/>
              </w:rPr>
              <w:t>priorities</w:t>
            </w:r>
            <w:r>
              <w:rPr>
                <w:rFonts w:cstheme="minorHAnsi"/>
                <w:szCs w:val="24"/>
                <w:lang w:val="en-US"/>
              </w:rPr>
              <w:t>, which allowed us to reduce</w:t>
            </w:r>
            <w:r w:rsidR="00C762C7">
              <w:rPr>
                <w:rFonts w:cstheme="minorHAnsi"/>
                <w:szCs w:val="24"/>
                <w:lang w:val="en-US"/>
              </w:rPr>
              <w:t xml:space="preserve"> the backlog by 70%</w:t>
            </w:r>
            <w:r>
              <w:rPr>
                <w:rFonts w:cstheme="minorHAnsi"/>
                <w:szCs w:val="24"/>
                <w:lang w:val="en-US"/>
              </w:rPr>
              <w:t xml:space="preserve"> in 3 sprints</w:t>
            </w:r>
            <w:r w:rsidR="00C762C7">
              <w:rPr>
                <w:rFonts w:cstheme="minorHAnsi"/>
                <w:szCs w:val="24"/>
                <w:lang w:val="en-US"/>
              </w:rPr>
              <w:t>, creating capacity for me to lead the transition of a</w:t>
            </w:r>
            <w:r>
              <w:rPr>
                <w:rFonts w:cstheme="minorHAnsi"/>
                <w:szCs w:val="24"/>
                <w:lang w:val="en-US"/>
              </w:rPr>
              <w:t>n additional</w:t>
            </w:r>
            <w:r w:rsidR="00C762C7">
              <w:rPr>
                <w:rFonts w:cstheme="minorHAnsi"/>
                <w:szCs w:val="24"/>
                <w:lang w:val="en-US"/>
              </w:rPr>
              <w:t xml:space="preserve"> client into the team, being greatly appraised for the improved quality of service</w:t>
            </w:r>
            <w:r>
              <w:rPr>
                <w:rFonts w:cstheme="minorHAnsi"/>
                <w:szCs w:val="24"/>
                <w:lang w:val="en-US"/>
              </w:rPr>
              <w:t xml:space="preserve"> </w:t>
            </w:r>
            <w:r w:rsidR="00C762C7">
              <w:rPr>
                <w:rFonts w:cstheme="minorHAnsi"/>
                <w:szCs w:val="24"/>
                <w:lang w:val="en-US"/>
              </w:rPr>
              <w:t xml:space="preserve">and </w:t>
            </w:r>
            <w:r>
              <w:rPr>
                <w:rFonts w:cstheme="minorHAnsi"/>
                <w:szCs w:val="24"/>
                <w:lang w:val="en-US"/>
              </w:rPr>
              <w:t xml:space="preserve">fix </w:t>
            </w:r>
            <w:r w:rsidR="00C762C7">
              <w:rPr>
                <w:rFonts w:cstheme="minorHAnsi"/>
                <w:szCs w:val="24"/>
                <w:lang w:val="en-US"/>
              </w:rPr>
              <w:t>deployment time</w:t>
            </w:r>
            <w:r>
              <w:rPr>
                <w:rFonts w:cstheme="minorHAnsi"/>
                <w:szCs w:val="24"/>
                <w:lang w:val="en-US"/>
              </w:rPr>
              <w:t xml:space="preserve"> reduction</w:t>
            </w:r>
            <w:r w:rsidR="00C762C7">
              <w:rPr>
                <w:rFonts w:cstheme="minorHAnsi"/>
                <w:szCs w:val="24"/>
                <w:lang w:val="en-US"/>
              </w:rPr>
              <w:t>.</w:t>
            </w:r>
          </w:p>
          <w:p w14:paraId="787A2DB4" w14:textId="02817535" w:rsidR="00C762C7" w:rsidRPr="006438BB" w:rsidRDefault="00BF0553" w:rsidP="00F26429">
            <w:pPr>
              <w:spacing w:before="12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Took </w:t>
            </w:r>
            <w:r w:rsidR="00C762C7">
              <w:rPr>
                <w:rFonts w:cstheme="minorHAnsi"/>
                <w:szCs w:val="24"/>
              </w:rPr>
              <w:t xml:space="preserve">the lead </w:t>
            </w:r>
            <w:r>
              <w:rPr>
                <w:rFonts w:cstheme="minorHAnsi"/>
                <w:szCs w:val="24"/>
              </w:rPr>
              <w:t>in an</w:t>
            </w:r>
            <w:r w:rsidR="00C762C7">
              <w:rPr>
                <w:rFonts w:cstheme="minorHAnsi"/>
                <w:szCs w:val="24"/>
              </w:rPr>
              <w:t xml:space="preserve"> agile</w:t>
            </w:r>
            <w:r w:rsidR="00C762C7" w:rsidRPr="00550B57">
              <w:rPr>
                <w:rFonts w:cstheme="minorHAnsi"/>
                <w:szCs w:val="24"/>
              </w:rPr>
              <w:t xml:space="preserve"> team</w:t>
            </w:r>
            <w:r w:rsidR="00C762C7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8 </w:t>
            </w:r>
            <w:r w:rsidR="00C762C7">
              <w:rPr>
                <w:rFonts w:cstheme="minorHAnsi"/>
                <w:szCs w:val="24"/>
              </w:rPr>
              <w:t>developers of varying seniority, being one of the go-to people</w:t>
            </w:r>
            <w:r w:rsidR="00F26429">
              <w:rPr>
                <w:rFonts w:cstheme="minorHAnsi"/>
                <w:szCs w:val="24"/>
              </w:rPr>
              <w:t>, mentored</w:t>
            </w:r>
            <w:r w:rsidR="00C762C7">
              <w:rPr>
                <w:rFonts w:cstheme="minorHAnsi"/>
                <w:szCs w:val="24"/>
              </w:rPr>
              <w:t xml:space="preserve"> new team members</w:t>
            </w:r>
            <w:r w:rsidR="00F26429">
              <w:rPr>
                <w:rFonts w:cstheme="minorHAnsi"/>
                <w:szCs w:val="24"/>
              </w:rPr>
              <w:t>, m</w:t>
            </w:r>
            <w:r>
              <w:rPr>
                <w:rFonts w:cstheme="minorHAnsi"/>
                <w:szCs w:val="24"/>
              </w:rPr>
              <w:t xml:space="preserve">anaged sprint planning </w:t>
            </w:r>
            <w:r w:rsidR="00C762C7">
              <w:rPr>
                <w:rFonts w:cstheme="minorHAnsi"/>
                <w:szCs w:val="24"/>
              </w:rPr>
              <w:t>and backlog</w:t>
            </w:r>
            <w:r>
              <w:rPr>
                <w:rFonts w:cstheme="minorHAnsi"/>
                <w:szCs w:val="24"/>
              </w:rPr>
              <w:t xml:space="preserve"> prioritization</w:t>
            </w:r>
            <w:r w:rsidR="00C762C7">
              <w:rPr>
                <w:rFonts w:cstheme="minorHAnsi"/>
                <w:szCs w:val="24"/>
              </w:rPr>
              <w:t>, r</w:t>
            </w:r>
            <w:r>
              <w:rPr>
                <w:rFonts w:cstheme="minorHAnsi"/>
                <w:szCs w:val="24"/>
              </w:rPr>
              <w:t>a</w:t>
            </w:r>
            <w:r w:rsidR="00C762C7">
              <w:rPr>
                <w:rFonts w:cstheme="minorHAnsi"/>
                <w:szCs w:val="24"/>
              </w:rPr>
              <w:t>n retrospectives,</w:t>
            </w:r>
            <w:r w:rsidR="00F26429">
              <w:rPr>
                <w:rFonts w:cstheme="minorHAnsi"/>
                <w:szCs w:val="24"/>
              </w:rPr>
              <w:t xml:space="preserve"> and</w:t>
            </w:r>
            <w:r w:rsidR="00C762C7">
              <w:rPr>
                <w:rFonts w:cstheme="minorHAnsi"/>
                <w:szCs w:val="24"/>
              </w:rPr>
              <w:t xml:space="preserve"> </w:t>
            </w:r>
            <w:r w:rsidR="00F26429">
              <w:rPr>
                <w:rFonts w:cstheme="minorHAnsi"/>
                <w:szCs w:val="24"/>
              </w:rPr>
              <w:t xml:space="preserve">kept </w:t>
            </w:r>
            <w:r w:rsidR="00C762C7">
              <w:rPr>
                <w:rFonts w:cstheme="minorHAnsi"/>
                <w:szCs w:val="24"/>
              </w:rPr>
              <w:t xml:space="preserve">an eye on the servers. </w:t>
            </w:r>
            <w:r w:rsidR="00C762C7">
              <w:rPr>
                <w:rFonts w:cstheme="minorHAnsi"/>
                <w:szCs w:val="24"/>
                <w:lang w:val="en-US"/>
              </w:rPr>
              <w:t xml:space="preserve">I like to keep a light hearted attitude and spread morning cheer, </w:t>
            </w:r>
            <w:r w:rsidR="00F26429">
              <w:rPr>
                <w:rFonts w:cstheme="minorHAnsi"/>
                <w:szCs w:val="24"/>
                <w:lang w:val="en-US"/>
              </w:rPr>
              <w:t xml:space="preserve">on </w:t>
            </w:r>
            <w:r w:rsidR="00C762C7">
              <w:rPr>
                <w:rFonts w:cstheme="minorHAnsi"/>
                <w:szCs w:val="24"/>
                <w:lang w:val="en-US"/>
              </w:rPr>
              <w:t>Christmas I created a JIRA Christmas themed workflow and issue types, which was greatly appreciated by the team</w:t>
            </w:r>
          </w:p>
        </w:tc>
      </w:tr>
      <w:tr w:rsidR="00C762C7" w:rsidRPr="00550B57" w14:paraId="005BA998" w14:textId="77777777" w:rsidTr="00D07FC0">
        <w:tc>
          <w:tcPr>
            <w:tcW w:w="9628" w:type="dxa"/>
            <w:gridSpan w:val="5"/>
          </w:tcPr>
          <w:p w14:paraId="7BEFC997" w14:textId="77777777" w:rsidR="00C762C7" w:rsidRDefault="00C762C7" w:rsidP="00C762C7">
            <w:pPr>
              <w:rPr>
                <w:b/>
                <w:sz w:val="24"/>
              </w:rPr>
            </w:pPr>
          </w:p>
          <w:p w14:paraId="3D910AE4" w14:textId="77777777" w:rsidR="00C762C7" w:rsidRPr="000F7765" w:rsidRDefault="00C762C7" w:rsidP="00C762C7">
            <w:r w:rsidRPr="00550B57">
              <w:rPr>
                <w:b/>
                <w:sz w:val="24"/>
              </w:rPr>
              <w:t>Education</w:t>
            </w:r>
          </w:p>
        </w:tc>
      </w:tr>
      <w:tr w:rsidR="00C762C7" w:rsidRPr="00550B57" w14:paraId="406DABE7" w14:textId="77777777" w:rsidTr="00D07FC0">
        <w:tc>
          <w:tcPr>
            <w:tcW w:w="3146" w:type="dxa"/>
          </w:tcPr>
          <w:p w14:paraId="5785DAC0" w14:textId="167255B4" w:rsidR="00C762C7" w:rsidRPr="00550B57" w:rsidRDefault="00C762C7" w:rsidP="00C762C7">
            <w:pPr>
              <w:spacing w:line="276" w:lineRule="auto"/>
              <w:rPr>
                <w:rFonts w:cstheme="minorHAnsi"/>
                <w:b/>
                <w:szCs w:val="24"/>
              </w:rPr>
            </w:pPr>
            <w:r w:rsidRPr="00550B57">
              <w:rPr>
                <w:rFonts w:cstheme="minorHAnsi"/>
                <w:b/>
                <w:szCs w:val="24"/>
              </w:rPr>
              <w:t>Kingston University</w:t>
            </w:r>
          </w:p>
        </w:tc>
        <w:tc>
          <w:tcPr>
            <w:tcW w:w="3236" w:type="dxa"/>
            <w:gridSpan w:val="2"/>
          </w:tcPr>
          <w:p w14:paraId="55BE5B3C" w14:textId="5EBBA3C0" w:rsidR="00C762C7" w:rsidRPr="00550B57" w:rsidRDefault="00C762C7" w:rsidP="00C762C7">
            <w:pPr>
              <w:spacing w:line="276" w:lineRule="auto"/>
              <w:rPr>
                <w:rFonts w:cstheme="minorHAnsi"/>
                <w:szCs w:val="24"/>
              </w:rPr>
            </w:pPr>
            <w:r w:rsidRPr="00550B57">
              <w:rPr>
                <w:rFonts w:cstheme="minorHAnsi"/>
                <w:szCs w:val="24"/>
              </w:rPr>
              <w:t>Games Technology BSc</w:t>
            </w:r>
          </w:p>
        </w:tc>
        <w:tc>
          <w:tcPr>
            <w:tcW w:w="1143" w:type="dxa"/>
          </w:tcPr>
          <w:p w14:paraId="02BEE3DE" w14:textId="77777777" w:rsidR="00C762C7" w:rsidRPr="00550B57" w:rsidRDefault="00C762C7" w:rsidP="00C762C7">
            <w:pPr>
              <w:spacing w:line="276" w:lineRule="auto"/>
              <w:jc w:val="center"/>
              <w:rPr>
                <w:rFonts w:cstheme="minorHAnsi"/>
                <w:szCs w:val="24"/>
              </w:rPr>
            </w:pPr>
            <w:r w:rsidRPr="00550B57">
              <w:rPr>
                <w:rFonts w:cstheme="minorHAnsi"/>
                <w:szCs w:val="24"/>
              </w:rPr>
              <w:t>2:1</w:t>
            </w:r>
          </w:p>
        </w:tc>
        <w:tc>
          <w:tcPr>
            <w:tcW w:w="2103" w:type="dxa"/>
          </w:tcPr>
          <w:p w14:paraId="703871AB" w14:textId="77777777" w:rsidR="00C762C7" w:rsidRPr="00550B57" w:rsidRDefault="00C762C7" w:rsidP="00C762C7">
            <w:pPr>
              <w:spacing w:line="276" w:lineRule="auto"/>
              <w:jc w:val="right"/>
              <w:rPr>
                <w:rFonts w:cstheme="minorHAnsi"/>
                <w:szCs w:val="24"/>
              </w:rPr>
            </w:pPr>
            <w:r w:rsidRPr="00550B57">
              <w:rPr>
                <w:rFonts w:cstheme="minorHAnsi"/>
                <w:szCs w:val="24"/>
              </w:rPr>
              <w:t>2014-2018</w:t>
            </w:r>
          </w:p>
        </w:tc>
      </w:tr>
      <w:tr w:rsidR="00C762C7" w:rsidRPr="00550B57" w14:paraId="72BC3C1E" w14:textId="77777777" w:rsidTr="00D07FC0">
        <w:trPr>
          <w:trHeight w:val="764"/>
        </w:trPr>
        <w:tc>
          <w:tcPr>
            <w:tcW w:w="3146" w:type="dxa"/>
          </w:tcPr>
          <w:p w14:paraId="4A68945C" w14:textId="77777777" w:rsidR="00C762C7" w:rsidRPr="00550B57" w:rsidRDefault="00C762C7" w:rsidP="00C762C7">
            <w:pPr>
              <w:rPr>
                <w:rFonts w:cstheme="minorHAnsi"/>
                <w:b/>
                <w:szCs w:val="24"/>
              </w:rPr>
            </w:pPr>
            <w:r w:rsidRPr="00550B57">
              <w:rPr>
                <w:rFonts w:cstheme="minorHAnsi"/>
                <w:b/>
                <w:szCs w:val="24"/>
              </w:rPr>
              <w:t>South Thames College</w:t>
            </w:r>
          </w:p>
          <w:p w14:paraId="2910664A" w14:textId="77777777" w:rsidR="00C762C7" w:rsidRPr="00550B57" w:rsidRDefault="00C762C7" w:rsidP="00C762C7">
            <w:pPr>
              <w:rPr>
                <w:rFonts w:cstheme="minorHAnsi"/>
                <w:szCs w:val="24"/>
              </w:rPr>
            </w:pPr>
            <w:r w:rsidRPr="00550B57">
              <w:rPr>
                <w:rFonts w:cstheme="minorHAnsi"/>
                <w:szCs w:val="24"/>
              </w:rPr>
              <w:t>Merton Centre</w:t>
            </w:r>
          </w:p>
        </w:tc>
        <w:tc>
          <w:tcPr>
            <w:tcW w:w="3236" w:type="dxa"/>
            <w:gridSpan w:val="2"/>
          </w:tcPr>
          <w:p w14:paraId="7530E8B1" w14:textId="77777777" w:rsidR="00C762C7" w:rsidRPr="00550B57" w:rsidRDefault="00C762C7" w:rsidP="00C762C7">
            <w:pPr>
              <w:rPr>
                <w:rFonts w:cstheme="minorHAnsi"/>
                <w:szCs w:val="24"/>
              </w:rPr>
            </w:pPr>
            <w:r w:rsidRPr="00550B57">
              <w:rPr>
                <w:rFonts w:cstheme="minorHAnsi"/>
                <w:szCs w:val="24"/>
              </w:rPr>
              <w:t>A2 Business &amp; Media</w:t>
            </w:r>
          </w:p>
          <w:p w14:paraId="705BB6E6" w14:textId="77777777" w:rsidR="00C762C7" w:rsidRPr="00550B57" w:rsidRDefault="00C762C7" w:rsidP="00C762C7">
            <w:pPr>
              <w:rPr>
                <w:rFonts w:cstheme="minorHAnsi"/>
                <w:szCs w:val="24"/>
              </w:rPr>
            </w:pPr>
            <w:r w:rsidRPr="00550B57">
              <w:rPr>
                <w:rFonts w:cstheme="minorHAnsi"/>
                <w:szCs w:val="24"/>
              </w:rPr>
              <w:t>As Computing &amp; Creative Writing</w:t>
            </w:r>
          </w:p>
        </w:tc>
        <w:tc>
          <w:tcPr>
            <w:tcW w:w="1143" w:type="dxa"/>
          </w:tcPr>
          <w:p w14:paraId="09848547" w14:textId="77777777" w:rsidR="00C762C7" w:rsidRPr="00550B57" w:rsidRDefault="00C762C7" w:rsidP="00C762C7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2103" w:type="dxa"/>
          </w:tcPr>
          <w:p w14:paraId="3BF9A1AD" w14:textId="77777777" w:rsidR="00C762C7" w:rsidRPr="00550B57" w:rsidRDefault="00C762C7" w:rsidP="00C762C7">
            <w:pPr>
              <w:jc w:val="right"/>
              <w:rPr>
                <w:rFonts w:cstheme="minorHAnsi"/>
                <w:szCs w:val="24"/>
              </w:rPr>
            </w:pPr>
            <w:r w:rsidRPr="00550B57">
              <w:rPr>
                <w:rFonts w:cstheme="minorHAnsi"/>
                <w:szCs w:val="24"/>
              </w:rPr>
              <w:t>2013 - 2014</w:t>
            </w:r>
          </w:p>
        </w:tc>
      </w:tr>
      <w:tr w:rsidR="00C762C7" w:rsidRPr="00550B57" w14:paraId="0638D8FC" w14:textId="77777777" w:rsidTr="00D07FC0">
        <w:tc>
          <w:tcPr>
            <w:tcW w:w="9628" w:type="dxa"/>
            <w:gridSpan w:val="5"/>
          </w:tcPr>
          <w:p w14:paraId="14CE6C1F" w14:textId="77777777" w:rsidR="00C762C7" w:rsidRPr="006438BB" w:rsidRDefault="00C762C7" w:rsidP="00C762C7">
            <w:pPr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</w:p>
          <w:p w14:paraId="68B04DA7" w14:textId="77777777" w:rsidR="00C762C7" w:rsidRPr="00550B57" w:rsidRDefault="00C762C7" w:rsidP="00C762C7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550B57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Technical Skills</w:t>
            </w:r>
          </w:p>
          <w:p w14:paraId="4E9FDB88" w14:textId="053C574F" w:rsidR="00C762C7" w:rsidRDefault="007C4A9C" w:rsidP="00C762C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Languages: </w:t>
            </w:r>
            <w:r w:rsidR="00230ADB">
              <w:rPr>
                <w:rFonts w:cstheme="minorHAnsi"/>
                <w:szCs w:val="24"/>
                <w:lang w:val="en-US"/>
              </w:rPr>
              <w:t>Adept</w:t>
            </w:r>
            <w:r w:rsidR="00C762C7" w:rsidRPr="00550B57">
              <w:rPr>
                <w:rFonts w:cstheme="minorHAnsi"/>
                <w:szCs w:val="24"/>
                <w:lang w:val="en-US"/>
              </w:rPr>
              <w:t xml:space="preserve"> </w:t>
            </w:r>
            <w:r w:rsidR="00C762C7">
              <w:rPr>
                <w:rFonts w:cstheme="minorHAnsi"/>
                <w:szCs w:val="24"/>
                <w:lang w:val="en-US"/>
              </w:rPr>
              <w:t>with</w:t>
            </w:r>
            <w:r w:rsidR="00230ADB">
              <w:rPr>
                <w:rFonts w:cstheme="minorHAnsi"/>
                <w:szCs w:val="24"/>
                <w:lang w:val="en-US"/>
              </w:rPr>
              <w:t xml:space="preserve"> C# and Typescript</w:t>
            </w:r>
            <w:r w:rsidR="005533C8">
              <w:rPr>
                <w:rFonts w:cstheme="minorHAnsi"/>
                <w:szCs w:val="24"/>
                <w:lang w:val="en-US"/>
              </w:rPr>
              <w:t xml:space="preserve"> (Angular)</w:t>
            </w:r>
            <w:r w:rsidR="00230ADB">
              <w:rPr>
                <w:rFonts w:cstheme="minorHAnsi"/>
                <w:szCs w:val="24"/>
                <w:lang w:val="en-US"/>
              </w:rPr>
              <w:t>,</w:t>
            </w:r>
            <w:r w:rsidR="00C762C7">
              <w:rPr>
                <w:rFonts w:cstheme="minorHAnsi"/>
                <w:szCs w:val="24"/>
                <w:lang w:val="en-US"/>
              </w:rPr>
              <w:t xml:space="preserve"> rusty with C++</w:t>
            </w:r>
            <w:r w:rsidR="00230ADB">
              <w:rPr>
                <w:rFonts w:cstheme="minorHAnsi"/>
                <w:szCs w:val="24"/>
                <w:lang w:val="en-US"/>
              </w:rPr>
              <w:t>,</w:t>
            </w:r>
            <w:r w:rsidR="00C762C7">
              <w:rPr>
                <w:rFonts w:cstheme="minorHAnsi"/>
                <w:szCs w:val="24"/>
                <w:lang w:val="en-US"/>
              </w:rPr>
              <w:t xml:space="preserve"> </w:t>
            </w:r>
            <w:r w:rsidR="00230ADB">
              <w:rPr>
                <w:rFonts w:cstheme="minorHAnsi"/>
                <w:szCs w:val="24"/>
                <w:lang w:val="en-US"/>
              </w:rPr>
              <w:t xml:space="preserve">Java </w:t>
            </w:r>
            <w:r w:rsidR="00C762C7">
              <w:rPr>
                <w:rFonts w:cstheme="minorHAnsi"/>
                <w:szCs w:val="24"/>
                <w:lang w:val="en-US"/>
              </w:rPr>
              <w:t>and Python.</w:t>
            </w:r>
          </w:p>
          <w:p w14:paraId="7EBC5986" w14:textId="4ACB97F6" w:rsidR="007C4A9C" w:rsidRDefault="007C4A9C" w:rsidP="00C762C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CI/CD: </w:t>
            </w:r>
            <w:r>
              <w:rPr>
                <w:rFonts w:cstheme="minorHAnsi"/>
                <w:szCs w:val="24"/>
                <w:lang w:val="en-US"/>
              </w:rPr>
              <w:t>Team</w:t>
            </w:r>
            <w:r w:rsidR="00BE3D74">
              <w:rPr>
                <w:rFonts w:cstheme="minorHAnsi"/>
                <w:szCs w:val="24"/>
                <w:lang w:val="en-US"/>
              </w:rPr>
              <w:t>C</w:t>
            </w:r>
            <w:r>
              <w:rPr>
                <w:rFonts w:cstheme="minorHAnsi"/>
                <w:szCs w:val="24"/>
                <w:lang w:val="en-US"/>
              </w:rPr>
              <w:t>ity, Octopus Deploy</w:t>
            </w:r>
            <w:r w:rsidR="00D43FA8">
              <w:rPr>
                <w:rFonts w:cstheme="minorHAnsi"/>
                <w:szCs w:val="24"/>
                <w:lang w:val="en-US"/>
              </w:rPr>
              <w:t>.</w:t>
            </w:r>
          </w:p>
          <w:p w14:paraId="5E26576D" w14:textId="303133EA" w:rsidR="00230ADB" w:rsidRDefault="00205E24" w:rsidP="00C762C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Cloud: </w:t>
            </w:r>
            <w:r w:rsidR="00230ADB">
              <w:rPr>
                <w:rFonts w:cstheme="minorHAnsi"/>
                <w:szCs w:val="24"/>
                <w:lang w:val="en-US"/>
              </w:rPr>
              <w:t xml:space="preserve">AWS EC2/ECS/S3 </w:t>
            </w:r>
            <w:r w:rsidR="007C4A9C">
              <w:rPr>
                <w:rFonts w:cstheme="minorHAnsi"/>
                <w:szCs w:val="24"/>
                <w:lang w:val="en-US"/>
              </w:rPr>
              <w:t>(</w:t>
            </w:r>
            <w:r w:rsidR="00230ADB">
              <w:rPr>
                <w:rFonts w:cstheme="minorHAnsi"/>
                <w:szCs w:val="24"/>
                <w:lang w:val="en-US"/>
              </w:rPr>
              <w:t xml:space="preserve">managed by </w:t>
            </w:r>
            <w:r w:rsidR="007C4A9C">
              <w:rPr>
                <w:rFonts w:cstheme="minorHAnsi"/>
                <w:szCs w:val="24"/>
                <w:lang w:val="en-US"/>
              </w:rPr>
              <w:t>T</w:t>
            </w:r>
            <w:r w:rsidR="00230ADB">
              <w:rPr>
                <w:rFonts w:cstheme="minorHAnsi"/>
                <w:szCs w:val="24"/>
                <w:lang w:val="en-US"/>
              </w:rPr>
              <w:t>erraform</w:t>
            </w:r>
            <w:r w:rsidR="007C4A9C">
              <w:rPr>
                <w:rFonts w:cstheme="minorHAnsi"/>
                <w:szCs w:val="24"/>
                <w:lang w:val="en-US"/>
              </w:rPr>
              <w:t>)</w:t>
            </w:r>
            <w:r w:rsidR="00230ADB">
              <w:rPr>
                <w:rFonts w:cstheme="minorHAnsi"/>
                <w:szCs w:val="24"/>
                <w:lang w:val="en-US"/>
              </w:rPr>
              <w:t>.</w:t>
            </w:r>
          </w:p>
          <w:p w14:paraId="5F6D339E" w14:textId="05FE30EF" w:rsidR="00C762C7" w:rsidRPr="00550B57" w:rsidRDefault="00205E24" w:rsidP="00C762C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Data: </w:t>
            </w:r>
            <w:r w:rsidR="00C762C7">
              <w:rPr>
                <w:rFonts w:cstheme="minorHAnsi"/>
                <w:szCs w:val="24"/>
                <w:lang w:val="en-US"/>
              </w:rPr>
              <w:t>Entity Framework</w:t>
            </w:r>
            <w:r>
              <w:rPr>
                <w:rFonts w:cstheme="minorHAnsi"/>
                <w:szCs w:val="24"/>
                <w:lang w:val="en-US"/>
              </w:rPr>
              <w:t xml:space="preserve">, </w:t>
            </w:r>
            <w:r w:rsidR="00DE6DFB">
              <w:rPr>
                <w:rFonts w:cstheme="minorHAnsi"/>
                <w:szCs w:val="24"/>
                <w:lang w:val="en-US"/>
              </w:rPr>
              <w:t>Event Store</w:t>
            </w:r>
            <w:r w:rsidR="00C762C7" w:rsidRPr="004A0A5A">
              <w:rPr>
                <w:rFonts w:cstheme="minorHAnsi"/>
                <w:szCs w:val="24"/>
                <w:lang w:val="en-US"/>
              </w:rPr>
              <w:t>.</w:t>
            </w:r>
          </w:p>
          <w:p w14:paraId="3DEA3C40" w14:textId="77777777" w:rsidR="003571AB" w:rsidRPr="003571AB" w:rsidRDefault="003F5EA5" w:rsidP="00C762C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Games: 4</w:t>
            </w:r>
            <w:r w:rsidR="00C762C7" w:rsidRPr="00550B57">
              <w:rPr>
                <w:rFonts w:cstheme="minorHAnsi"/>
                <w:szCs w:val="24"/>
                <w:lang w:val="en-US"/>
              </w:rPr>
              <w:t xml:space="preserve"> years’ experience creating optimized games in U</w:t>
            </w:r>
            <w:r w:rsidR="00C762C7" w:rsidRPr="00550B57">
              <w:rPr>
                <w:rFonts w:cstheme="minorHAnsi"/>
                <w:szCs w:val="24"/>
              </w:rPr>
              <w:t>nity</w:t>
            </w:r>
            <w:r w:rsidR="00C762C7" w:rsidRPr="00550B57">
              <w:rPr>
                <w:rFonts w:cstheme="minorHAnsi"/>
                <w:szCs w:val="24"/>
                <w:vertAlign w:val="superscript"/>
              </w:rPr>
              <w:t xml:space="preserve"> </w:t>
            </w:r>
            <w:r w:rsidR="00C762C7" w:rsidRPr="00550B57">
              <w:rPr>
                <w:rFonts w:cstheme="minorHAnsi"/>
                <w:szCs w:val="24"/>
                <w:lang w:val="en-US"/>
              </w:rPr>
              <w:t xml:space="preserve">and </w:t>
            </w:r>
            <w:r w:rsidR="00C762C7">
              <w:rPr>
                <w:rFonts w:cstheme="minorHAnsi"/>
                <w:szCs w:val="24"/>
                <w:lang w:val="en-US"/>
              </w:rPr>
              <w:t>1</w:t>
            </w:r>
            <w:r w:rsidR="00C762C7" w:rsidRPr="00550B57">
              <w:rPr>
                <w:rFonts w:cstheme="minorHAnsi"/>
                <w:szCs w:val="24"/>
                <w:lang w:val="en-US"/>
              </w:rPr>
              <w:t xml:space="preserve"> with Unreal Engine</w:t>
            </w:r>
            <w:r w:rsidR="00C762C7" w:rsidRPr="00550B57">
              <w:rPr>
                <w:rFonts w:cstheme="minorHAnsi"/>
                <w:szCs w:val="24"/>
              </w:rPr>
              <w:t>.</w:t>
            </w:r>
          </w:p>
          <w:p w14:paraId="65B5BE68" w14:textId="65B85E9E" w:rsidR="00C762C7" w:rsidRPr="003571AB" w:rsidRDefault="003571AB" w:rsidP="003571A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Tools: JIRA, Confluence, Bitbucket, Git, GitVersion.</w:t>
            </w:r>
            <w:r w:rsidR="00C762C7" w:rsidRPr="003571AB">
              <w:rPr>
                <w:rFonts w:cstheme="minorHAnsi"/>
                <w:szCs w:val="24"/>
              </w:rPr>
              <w:t xml:space="preserve"> </w:t>
            </w:r>
          </w:p>
          <w:p w14:paraId="786C809C" w14:textId="51349275" w:rsidR="00C762C7" w:rsidRPr="00550B57" w:rsidRDefault="000B3732" w:rsidP="00C762C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Unrelated tools:</w:t>
            </w:r>
            <w:r w:rsidR="00C762C7">
              <w:rPr>
                <w:rFonts w:cstheme="minorHAnsi"/>
                <w:szCs w:val="24"/>
                <w:lang w:val="en-US"/>
              </w:rPr>
              <w:t xml:space="preserve"> </w:t>
            </w:r>
            <w:r w:rsidR="00C762C7" w:rsidRPr="00550B57">
              <w:rPr>
                <w:rFonts w:cstheme="minorHAnsi"/>
                <w:szCs w:val="24"/>
                <w:lang w:val="en-US"/>
              </w:rPr>
              <w:t>Adobe Photoshop</w:t>
            </w:r>
            <w:r w:rsidR="00C762C7" w:rsidRPr="00550B57">
              <w:rPr>
                <w:rFonts w:cstheme="minorHAnsi"/>
                <w:szCs w:val="24"/>
                <w:vertAlign w:val="superscript"/>
              </w:rPr>
              <w:t>TM</w:t>
            </w:r>
            <w:r w:rsidR="00C762C7" w:rsidRPr="00550B57">
              <w:rPr>
                <w:rFonts w:cstheme="minorHAnsi"/>
                <w:szCs w:val="24"/>
                <w:lang w:val="en-US"/>
              </w:rPr>
              <w:t>, Premier</w:t>
            </w:r>
            <w:r w:rsidR="00C762C7" w:rsidRPr="00550B57">
              <w:rPr>
                <w:rFonts w:cstheme="minorHAnsi"/>
                <w:szCs w:val="24"/>
                <w:vertAlign w:val="superscript"/>
              </w:rPr>
              <w:t>TM</w:t>
            </w:r>
            <w:r w:rsidR="00C762C7" w:rsidRPr="00550B57">
              <w:rPr>
                <w:rFonts w:cstheme="minorHAnsi"/>
                <w:szCs w:val="24"/>
                <w:lang w:val="en-US"/>
              </w:rPr>
              <w:t>, Autodesk Maya</w:t>
            </w:r>
            <w:r w:rsidR="00C762C7" w:rsidRPr="00550B57">
              <w:rPr>
                <w:rFonts w:cstheme="minorHAnsi"/>
                <w:szCs w:val="24"/>
                <w:vertAlign w:val="superscript"/>
              </w:rPr>
              <w:t>TM</w:t>
            </w:r>
            <w:r w:rsidR="00C762C7" w:rsidRPr="00550B57">
              <w:rPr>
                <w:rFonts w:cstheme="minorHAnsi"/>
                <w:szCs w:val="24"/>
                <w:lang w:val="en-US"/>
              </w:rPr>
              <w:t>.</w:t>
            </w:r>
          </w:p>
          <w:p w14:paraId="758EE6CA" w14:textId="3411F543" w:rsidR="00C762C7" w:rsidRPr="00550B57" w:rsidRDefault="00E73F17" w:rsidP="00B16DEA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Other engineering: PC building, repairing</w:t>
            </w:r>
            <w:r w:rsidR="00B16DEA">
              <w:rPr>
                <w:rFonts w:cstheme="minorHAnsi"/>
                <w:szCs w:val="24"/>
                <w:lang w:val="en-US"/>
              </w:rPr>
              <w:t xml:space="preserve"> cars/</w:t>
            </w:r>
            <w:r>
              <w:rPr>
                <w:rFonts w:cstheme="minorHAnsi"/>
                <w:szCs w:val="24"/>
                <w:lang w:val="en-US"/>
              </w:rPr>
              <w:t>motorcycles, welding, sewing, cooking</w:t>
            </w:r>
            <w:r w:rsidR="00B16DEA">
              <w:rPr>
                <w:rFonts w:cstheme="minorHAnsi"/>
                <w:szCs w:val="24"/>
                <w:lang w:val="en-US"/>
              </w:rPr>
              <w:t>, carpentry</w:t>
            </w:r>
            <w:r w:rsidR="00C762C7" w:rsidRPr="00550B57">
              <w:rPr>
                <w:rFonts w:cstheme="minorHAnsi"/>
                <w:szCs w:val="24"/>
                <w:lang w:val="en-US"/>
              </w:rPr>
              <w:t>.</w:t>
            </w:r>
          </w:p>
        </w:tc>
      </w:tr>
    </w:tbl>
    <w:p w14:paraId="3D21F1F6" w14:textId="77777777" w:rsidR="009F075A" w:rsidRPr="00550B57" w:rsidRDefault="009F075A" w:rsidP="006438BB">
      <w:pPr>
        <w:tabs>
          <w:tab w:val="left" w:pos="1311"/>
        </w:tabs>
        <w:rPr>
          <w:rFonts w:cstheme="minorHAnsi"/>
          <w:szCs w:val="24"/>
          <w:lang w:val="en-US"/>
        </w:rPr>
      </w:pPr>
    </w:p>
    <w:sectPr w:rsidR="009F075A" w:rsidRPr="00550B57" w:rsidSect="007B5FA8">
      <w:pgSz w:w="11906" w:h="16838"/>
      <w:pgMar w:top="992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1A1FE" w14:textId="77777777" w:rsidR="00503FF9" w:rsidRDefault="00503FF9" w:rsidP="0053457B">
      <w:pPr>
        <w:spacing w:after="0" w:line="240" w:lineRule="auto"/>
      </w:pPr>
      <w:r>
        <w:separator/>
      </w:r>
    </w:p>
  </w:endnote>
  <w:endnote w:type="continuationSeparator" w:id="0">
    <w:p w14:paraId="5C2964A7" w14:textId="77777777" w:rsidR="00503FF9" w:rsidRDefault="00503FF9" w:rsidP="0053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A5C39" w14:textId="77777777" w:rsidR="00503FF9" w:rsidRDefault="00503FF9" w:rsidP="0053457B">
      <w:pPr>
        <w:spacing w:after="0" w:line="240" w:lineRule="auto"/>
      </w:pPr>
      <w:r>
        <w:separator/>
      </w:r>
    </w:p>
  </w:footnote>
  <w:footnote w:type="continuationSeparator" w:id="0">
    <w:p w14:paraId="046D81F8" w14:textId="77777777" w:rsidR="00503FF9" w:rsidRDefault="00503FF9" w:rsidP="00534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14627"/>
    <w:multiLevelType w:val="hybridMultilevel"/>
    <w:tmpl w:val="4F7224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DC6C8F"/>
    <w:multiLevelType w:val="hybridMultilevel"/>
    <w:tmpl w:val="1376E3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8B1274"/>
    <w:multiLevelType w:val="hybridMultilevel"/>
    <w:tmpl w:val="2A58F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E7480"/>
    <w:multiLevelType w:val="hybridMultilevel"/>
    <w:tmpl w:val="23F25DE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56831EF7"/>
    <w:multiLevelType w:val="hybridMultilevel"/>
    <w:tmpl w:val="54F238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683920"/>
    <w:multiLevelType w:val="hybridMultilevel"/>
    <w:tmpl w:val="9E4C56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697C60"/>
    <w:multiLevelType w:val="hybridMultilevel"/>
    <w:tmpl w:val="A5FC4AE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AD"/>
    <w:rsid w:val="00010A2E"/>
    <w:rsid w:val="00012931"/>
    <w:rsid w:val="000147A3"/>
    <w:rsid w:val="000217D2"/>
    <w:rsid w:val="00024289"/>
    <w:rsid w:val="00024AC3"/>
    <w:rsid w:val="00024C4C"/>
    <w:rsid w:val="00026E1C"/>
    <w:rsid w:val="00030EDB"/>
    <w:rsid w:val="000314C6"/>
    <w:rsid w:val="00032267"/>
    <w:rsid w:val="0003241D"/>
    <w:rsid w:val="00036016"/>
    <w:rsid w:val="000404B5"/>
    <w:rsid w:val="00040C37"/>
    <w:rsid w:val="00042E14"/>
    <w:rsid w:val="00046BB6"/>
    <w:rsid w:val="00051CEC"/>
    <w:rsid w:val="00052F98"/>
    <w:rsid w:val="000549A5"/>
    <w:rsid w:val="00055818"/>
    <w:rsid w:val="00057BA0"/>
    <w:rsid w:val="00061AFC"/>
    <w:rsid w:val="000669F2"/>
    <w:rsid w:val="00072694"/>
    <w:rsid w:val="00081D64"/>
    <w:rsid w:val="00082075"/>
    <w:rsid w:val="00084C46"/>
    <w:rsid w:val="00092613"/>
    <w:rsid w:val="000940FC"/>
    <w:rsid w:val="000953B0"/>
    <w:rsid w:val="00096A13"/>
    <w:rsid w:val="000A098F"/>
    <w:rsid w:val="000A0F29"/>
    <w:rsid w:val="000A3276"/>
    <w:rsid w:val="000A38D7"/>
    <w:rsid w:val="000A3FD0"/>
    <w:rsid w:val="000A5B15"/>
    <w:rsid w:val="000A5F4E"/>
    <w:rsid w:val="000A6142"/>
    <w:rsid w:val="000A79B1"/>
    <w:rsid w:val="000B0BD3"/>
    <w:rsid w:val="000B119A"/>
    <w:rsid w:val="000B2E6F"/>
    <w:rsid w:val="000B3732"/>
    <w:rsid w:val="000B488A"/>
    <w:rsid w:val="000B49B2"/>
    <w:rsid w:val="000B4AAA"/>
    <w:rsid w:val="000B5898"/>
    <w:rsid w:val="000B5B21"/>
    <w:rsid w:val="000B6EDD"/>
    <w:rsid w:val="000C0E7B"/>
    <w:rsid w:val="000C1924"/>
    <w:rsid w:val="000C19AA"/>
    <w:rsid w:val="000C277B"/>
    <w:rsid w:val="000C2AA6"/>
    <w:rsid w:val="000D29CD"/>
    <w:rsid w:val="000D5766"/>
    <w:rsid w:val="000E0995"/>
    <w:rsid w:val="000F1117"/>
    <w:rsid w:val="000F1D97"/>
    <w:rsid w:val="000F2A6E"/>
    <w:rsid w:val="000F5464"/>
    <w:rsid w:val="000F575F"/>
    <w:rsid w:val="000F7765"/>
    <w:rsid w:val="000F7FE5"/>
    <w:rsid w:val="00100498"/>
    <w:rsid w:val="00103772"/>
    <w:rsid w:val="0010548C"/>
    <w:rsid w:val="00107B52"/>
    <w:rsid w:val="00110968"/>
    <w:rsid w:val="00113704"/>
    <w:rsid w:val="001141CC"/>
    <w:rsid w:val="001212AE"/>
    <w:rsid w:val="00122801"/>
    <w:rsid w:val="001229CD"/>
    <w:rsid w:val="00124093"/>
    <w:rsid w:val="00124DAC"/>
    <w:rsid w:val="0012744B"/>
    <w:rsid w:val="00130D00"/>
    <w:rsid w:val="00136F54"/>
    <w:rsid w:val="001403BE"/>
    <w:rsid w:val="0014334E"/>
    <w:rsid w:val="00144B5A"/>
    <w:rsid w:val="00145323"/>
    <w:rsid w:val="00145C15"/>
    <w:rsid w:val="00150F26"/>
    <w:rsid w:val="00151291"/>
    <w:rsid w:val="00151BEE"/>
    <w:rsid w:val="00153296"/>
    <w:rsid w:val="001532BF"/>
    <w:rsid w:val="0015532E"/>
    <w:rsid w:val="0015788D"/>
    <w:rsid w:val="001627B0"/>
    <w:rsid w:val="00163903"/>
    <w:rsid w:val="00165C78"/>
    <w:rsid w:val="0016678C"/>
    <w:rsid w:val="00166F0C"/>
    <w:rsid w:val="00170815"/>
    <w:rsid w:val="00172397"/>
    <w:rsid w:val="00174105"/>
    <w:rsid w:val="00175C33"/>
    <w:rsid w:val="001773A7"/>
    <w:rsid w:val="00177509"/>
    <w:rsid w:val="00180901"/>
    <w:rsid w:val="001812AF"/>
    <w:rsid w:val="00181513"/>
    <w:rsid w:val="00184055"/>
    <w:rsid w:val="0018442C"/>
    <w:rsid w:val="00185404"/>
    <w:rsid w:val="00190D02"/>
    <w:rsid w:val="001938E2"/>
    <w:rsid w:val="001A16CF"/>
    <w:rsid w:val="001A1827"/>
    <w:rsid w:val="001A2541"/>
    <w:rsid w:val="001A59F8"/>
    <w:rsid w:val="001A7FEA"/>
    <w:rsid w:val="001B4599"/>
    <w:rsid w:val="001B7557"/>
    <w:rsid w:val="001C0C16"/>
    <w:rsid w:val="001C1158"/>
    <w:rsid w:val="001C23D0"/>
    <w:rsid w:val="001C248F"/>
    <w:rsid w:val="001C4184"/>
    <w:rsid w:val="001C510A"/>
    <w:rsid w:val="001C6ABA"/>
    <w:rsid w:val="001D03BE"/>
    <w:rsid w:val="001D08C0"/>
    <w:rsid w:val="001D312D"/>
    <w:rsid w:val="001D7733"/>
    <w:rsid w:val="001E02F1"/>
    <w:rsid w:val="001E3A16"/>
    <w:rsid w:val="001E4CE8"/>
    <w:rsid w:val="001E5B22"/>
    <w:rsid w:val="001E62CE"/>
    <w:rsid w:val="001E6451"/>
    <w:rsid w:val="001E7A7B"/>
    <w:rsid w:val="001F189B"/>
    <w:rsid w:val="001F5B13"/>
    <w:rsid w:val="001F6A14"/>
    <w:rsid w:val="0020136E"/>
    <w:rsid w:val="00201F9E"/>
    <w:rsid w:val="00202A40"/>
    <w:rsid w:val="00203736"/>
    <w:rsid w:val="00205736"/>
    <w:rsid w:val="00205E24"/>
    <w:rsid w:val="0020738F"/>
    <w:rsid w:val="00211A85"/>
    <w:rsid w:val="002140C2"/>
    <w:rsid w:val="00221A59"/>
    <w:rsid w:val="002260C0"/>
    <w:rsid w:val="002305D8"/>
    <w:rsid w:val="00230ADB"/>
    <w:rsid w:val="002314D8"/>
    <w:rsid w:val="00233CDE"/>
    <w:rsid w:val="002345C4"/>
    <w:rsid w:val="00237280"/>
    <w:rsid w:val="002372C9"/>
    <w:rsid w:val="00241978"/>
    <w:rsid w:val="00242775"/>
    <w:rsid w:val="00245A52"/>
    <w:rsid w:val="00245D6C"/>
    <w:rsid w:val="002471D2"/>
    <w:rsid w:val="0024745A"/>
    <w:rsid w:val="002476DF"/>
    <w:rsid w:val="002479A4"/>
    <w:rsid w:val="00252E86"/>
    <w:rsid w:val="0025686B"/>
    <w:rsid w:val="00256A1B"/>
    <w:rsid w:val="002573E0"/>
    <w:rsid w:val="0026303D"/>
    <w:rsid w:val="0026515F"/>
    <w:rsid w:val="002705AE"/>
    <w:rsid w:val="00273E47"/>
    <w:rsid w:val="00274BCA"/>
    <w:rsid w:val="0027532D"/>
    <w:rsid w:val="00277874"/>
    <w:rsid w:val="00277F41"/>
    <w:rsid w:val="00281630"/>
    <w:rsid w:val="002826F0"/>
    <w:rsid w:val="002830F4"/>
    <w:rsid w:val="00283FC5"/>
    <w:rsid w:val="00283FCD"/>
    <w:rsid w:val="002852DA"/>
    <w:rsid w:val="00286168"/>
    <w:rsid w:val="00291882"/>
    <w:rsid w:val="002942E7"/>
    <w:rsid w:val="002956EF"/>
    <w:rsid w:val="00295B92"/>
    <w:rsid w:val="00296E53"/>
    <w:rsid w:val="002A0767"/>
    <w:rsid w:val="002A095A"/>
    <w:rsid w:val="002A7C4D"/>
    <w:rsid w:val="002B2CEE"/>
    <w:rsid w:val="002B3577"/>
    <w:rsid w:val="002B59E1"/>
    <w:rsid w:val="002B6ACC"/>
    <w:rsid w:val="002B7CEA"/>
    <w:rsid w:val="002B7E87"/>
    <w:rsid w:val="002C0291"/>
    <w:rsid w:val="002C09D3"/>
    <w:rsid w:val="002C1190"/>
    <w:rsid w:val="002C3CEE"/>
    <w:rsid w:val="002C4450"/>
    <w:rsid w:val="002C4B8A"/>
    <w:rsid w:val="002C66E5"/>
    <w:rsid w:val="002D0D34"/>
    <w:rsid w:val="002D2471"/>
    <w:rsid w:val="002D2A9D"/>
    <w:rsid w:val="002D5B51"/>
    <w:rsid w:val="002E0B9A"/>
    <w:rsid w:val="002E188B"/>
    <w:rsid w:val="002E3FD7"/>
    <w:rsid w:val="002E410D"/>
    <w:rsid w:val="002E505D"/>
    <w:rsid w:val="002E5C7C"/>
    <w:rsid w:val="002E7C19"/>
    <w:rsid w:val="002F0243"/>
    <w:rsid w:val="002F08E2"/>
    <w:rsid w:val="002F3100"/>
    <w:rsid w:val="002F338C"/>
    <w:rsid w:val="002F48CC"/>
    <w:rsid w:val="003069ED"/>
    <w:rsid w:val="00307A00"/>
    <w:rsid w:val="00315120"/>
    <w:rsid w:val="00327CAD"/>
    <w:rsid w:val="003338F6"/>
    <w:rsid w:val="00335ACC"/>
    <w:rsid w:val="003512B5"/>
    <w:rsid w:val="003571AB"/>
    <w:rsid w:val="00357A0D"/>
    <w:rsid w:val="00362664"/>
    <w:rsid w:val="00371500"/>
    <w:rsid w:val="00372619"/>
    <w:rsid w:val="00377216"/>
    <w:rsid w:val="0037729C"/>
    <w:rsid w:val="003812FC"/>
    <w:rsid w:val="00381F9D"/>
    <w:rsid w:val="003835A4"/>
    <w:rsid w:val="00391F19"/>
    <w:rsid w:val="00392052"/>
    <w:rsid w:val="003929FD"/>
    <w:rsid w:val="003941B6"/>
    <w:rsid w:val="003955EE"/>
    <w:rsid w:val="00396360"/>
    <w:rsid w:val="0039744F"/>
    <w:rsid w:val="003A1945"/>
    <w:rsid w:val="003B1335"/>
    <w:rsid w:val="003B1BDD"/>
    <w:rsid w:val="003B2C80"/>
    <w:rsid w:val="003B7AB1"/>
    <w:rsid w:val="003C01CE"/>
    <w:rsid w:val="003C04D9"/>
    <w:rsid w:val="003C0D62"/>
    <w:rsid w:val="003C1AC0"/>
    <w:rsid w:val="003C4C0A"/>
    <w:rsid w:val="003C6256"/>
    <w:rsid w:val="003D1C6F"/>
    <w:rsid w:val="003D7DF8"/>
    <w:rsid w:val="003E1318"/>
    <w:rsid w:val="003E227D"/>
    <w:rsid w:val="003E5915"/>
    <w:rsid w:val="003F2A3C"/>
    <w:rsid w:val="003F414F"/>
    <w:rsid w:val="003F4B2A"/>
    <w:rsid w:val="003F5EA5"/>
    <w:rsid w:val="003F7591"/>
    <w:rsid w:val="003F7A9F"/>
    <w:rsid w:val="004010D8"/>
    <w:rsid w:val="00401909"/>
    <w:rsid w:val="00402FEA"/>
    <w:rsid w:val="004031EC"/>
    <w:rsid w:val="004045D5"/>
    <w:rsid w:val="00404BE9"/>
    <w:rsid w:val="00405253"/>
    <w:rsid w:val="0040603D"/>
    <w:rsid w:val="004072FC"/>
    <w:rsid w:val="004116D4"/>
    <w:rsid w:val="0041272C"/>
    <w:rsid w:val="004166BE"/>
    <w:rsid w:val="004170BC"/>
    <w:rsid w:val="00417519"/>
    <w:rsid w:val="004177E5"/>
    <w:rsid w:val="00417C07"/>
    <w:rsid w:val="00422316"/>
    <w:rsid w:val="00422A1A"/>
    <w:rsid w:val="0042628E"/>
    <w:rsid w:val="0043211F"/>
    <w:rsid w:val="004329C3"/>
    <w:rsid w:val="00432E12"/>
    <w:rsid w:val="00433F14"/>
    <w:rsid w:val="0043741C"/>
    <w:rsid w:val="00440635"/>
    <w:rsid w:val="0044573B"/>
    <w:rsid w:val="00446DCA"/>
    <w:rsid w:val="00451CB3"/>
    <w:rsid w:val="00451EDD"/>
    <w:rsid w:val="00455320"/>
    <w:rsid w:val="004576CF"/>
    <w:rsid w:val="00457AE1"/>
    <w:rsid w:val="00460809"/>
    <w:rsid w:val="00460CE8"/>
    <w:rsid w:val="00460F12"/>
    <w:rsid w:val="00461071"/>
    <w:rsid w:val="00462E89"/>
    <w:rsid w:val="00463162"/>
    <w:rsid w:val="004631E2"/>
    <w:rsid w:val="00463CFB"/>
    <w:rsid w:val="0046752F"/>
    <w:rsid w:val="0046754C"/>
    <w:rsid w:val="0047253D"/>
    <w:rsid w:val="0047415D"/>
    <w:rsid w:val="00475F82"/>
    <w:rsid w:val="00477FE5"/>
    <w:rsid w:val="00480089"/>
    <w:rsid w:val="004800C1"/>
    <w:rsid w:val="00482934"/>
    <w:rsid w:val="00483885"/>
    <w:rsid w:val="00490454"/>
    <w:rsid w:val="00490EB7"/>
    <w:rsid w:val="0049208F"/>
    <w:rsid w:val="00492AE5"/>
    <w:rsid w:val="00496103"/>
    <w:rsid w:val="004A0A5A"/>
    <w:rsid w:val="004A1CB3"/>
    <w:rsid w:val="004A2FAA"/>
    <w:rsid w:val="004A31FF"/>
    <w:rsid w:val="004A60DA"/>
    <w:rsid w:val="004A6915"/>
    <w:rsid w:val="004A6B64"/>
    <w:rsid w:val="004B3B64"/>
    <w:rsid w:val="004B4B36"/>
    <w:rsid w:val="004C19ED"/>
    <w:rsid w:val="004C27C8"/>
    <w:rsid w:val="004C5C1A"/>
    <w:rsid w:val="004D234E"/>
    <w:rsid w:val="004E054B"/>
    <w:rsid w:val="004E0D6E"/>
    <w:rsid w:val="004E2C5B"/>
    <w:rsid w:val="004E32DE"/>
    <w:rsid w:val="004E39C1"/>
    <w:rsid w:val="004E4DDF"/>
    <w:rsid w:val="004F3135"/>
    <w:rsid w:val="004F3657"/>
    <w:rsid w:val="004F41A3"/>
    <w:rsid w:val="004F6EF1"/>
    <w:rsid w:val="004F730E"/>
    <w:rsid w:val="004F7CC8"/>
    <w:rsid w:val="00500763"/>
    <w:rsid w:val="00502ABF"/>
    <w:rsid w:val="00503FF9"/>
    <w:rsid w:val="00507C47"/>
    <w:rsid w:val="0051002A"/>
    <w:rsid w:val="0051325C"/>
    <w:rsid w:val="00513CF4"/>
    <w:rsid w:val="00513E0C"/>
    <w:rsid w:val="00515D12"/>
    <w:rsid w:val="005220CE"/>
    <w:rsid w:val="00523902"/>
    <w:rsid w:val="0052531D"/>
    <w:rsid w:val="00527F7E"/>
    <w:rsid w:val="005335FC"/>
    <w:rsid w:val="005337D2"/>
    <w:rsid w:val="005340B5"/>
    <w:rsid w:val="0053457B"/>
    <w:rsid w:val="00536734"/>
    <w:rsid w:val="00544035"/>
    <w:rsid w:val="00550B57"/>
    <w:rsid w:val="005533C8"/>
    <w:rsid w:val="0055469F"/>
    <w:rsid w:val="005608F1"/>
    <w:rsid w:val="0056142B"/>
    <w:rsid w:val="00562A21"/>
    <w:rsid w:val="00563799"/>
    <w:rsid w:val="00563A76"/>
    <w:rsid w:val="00565E7A"/>
    <w:rsid w:val="00567E5B"/>
    <w:rsid w:val="005707A8"/>
    <w:rsid w:val="00572C96"/>
    <w:rsid w:val="0057784A"/>
    <w:rsid w:val="00577C2D"/>
    <w:rsid w:val="005803C0"/>
    <w:rsid w:val="0058056C"/>
    <w:rsid w:val="0058141E"/>
    <w:rsid w:val="00581B32"/>
    <w:rsid w:val="00581DEA"/>
    <w:rsid w:val="005873CB"/>
    <w:rsid w:val="005913ED"/>
    <w:rsid w:val="005919EC"/>
    <w:rsid w:val="0059458E"/>
    <w:rsid w:val="0059679A"/>
    <w:rsid w:val="00597346"/>
    <w:rsid w:val="005973EA"/>
    <w:rsid w:val="005A126B"/>
    <w:rsid w:val="005A3338"/>
    <w:rsid w:val="005A3C48"/>
    <w:rsid w:val="005A49B6"/>
    <w:rsid w:val="005A61D2"/>
    <w:rsid w:val="005B13CD"/>
    <w:rsid w:val="005B22B2"/>
    <w:rsid w:val="005B4938"/>
    <w:rsid w:val="005B613F"/>
    <w:rsid w:val="005B6BA8"/>
    <w:rsid w:val="005B6D4D"/>
    <w:rsid w:val="005C1A82"/>
    <w:rsid w:val="005C2B09"/>
    <w:rsid w:val="005C5A6C"/>
    <w:rsid w:val="005C6879"/>
    <w:rsid w:val="005C694F"/>
    <w:rsid w:val="005D415C"/>
    <w:rsid w:val="005E030B"/>
    <w:rsid w:val="005E13F0"/>
    <w:rsid w:val="005E3F97"/>
    <w:rsid w:val="005F0B46"/>
    <w:rsid w:val="005F365D"/>
    <w:rsid w:val="00600B9C"/>
    <w:rsid w:val="00601B1D"/>
    <w:rsid w:val="00601F47"/>
    <w:rsid w:val="00603CC5"/>
    <w:rsid w:val="0060488C"/>
    <w:rsid w:val="006077B3"/>
    <w:rsid w:val="0061444D"/>
    <w:rsid w:val="00623A82"/>
    <w:rsid w:val="00625C10"/>
    <w:rsid w:val="00630F73"/>
    <w:rsid w:val="0063211A"/>
    <w:rsid w:val="00634CC0"/>
    <w:rsid w:val="00635DB4"/>
    <w:rsid w:val="00635EBA"/>
    <w:rsid w:val="0063644E"/>
    <w:rsid w:val="006438BB"/>
    <w:rsid w:val="00644777"/>
    <w:rsid w:val="006469EA"/>
    <w:rsid w:val="00650B92"/>
    <w:rsid w:val="0065190D"/>
    <w:rsid w:val="006540D6"/>
    <w:rsid w:val="00654584"/>
    <w:rsid w:val="00660FE0"/>
    <w:rsid w:val="00661A8A"/>
    <w:rsid w:val="00661BA1"/>
    <w:rsid w:val="00661F50"/>
    <w:rsid w:val="00663ACA"/>
    <w:rsid w:val="00665D80"/>
    <w:rsid w:val="006675D6"/>
    <w:rsid w:val="006758A1"/>
    <w:rsid w:val="00675E01"/>
    <w:rsid w:val="006772B8"/>
    <w:rsid w:val="00677837"/>
    <w:rsid w:val="00681441"/>
    <w:rsid w:val="006857CE"/>
    <w:rsid w:val="00690A99"/>
    <w:rsid w:val="006938D3"/>
    <w:rsid w:val="006975C6"/>
    <w:rsid w:val="00697696"/>
    <w:rsid w:val="006A0908"/>
    <w:rsid w:val="006A179A"/>
    <w:rsid w:val="006A22B2"/>
    <w:rsid w:val="006A5A9F"/>
    <w:rsid w:val="006B1830"/>
    <w:rsid w:val="006B1CE1"/>
    <w:rsid w:val="006B1FCF"/>
    <w:rsid w:val="006B3F18"/>
    <w:rsid w:val="006B5F0C"/>
    <w:rsid w:val="006B6847"/>
    <w:rsid w:val="006C0A2E"/>
    <w:rsid w:val="006C1441"/>
    <w:rsid w:val="006C5042"/>
    <w:rsid w:val="006D245D"/>
    <w:rsid w:val="006D3F4F"/>
    <w:rsid w:val="006D4094"/>
    <w:rsid w:val="006D57E9"/>
    <w:rsid w:val="006D5A93"/>
    <w:rsid w:val="006D687F"/>
    <w:rsid w:val="006E0771"/>
    <w:rsid w:val="006E216D"/>
    <w:rsid w:val="006E7113"/>
    <w:rsid w:val="006F0447"/>
    <w:rsid w:val="006F1002"/>
    <w:rsid w:val="006F4827"/>
    <w:rsid w:val="006F6403"/>
    <w:rsid w:val="006F78A9"/>
    <w:rsid w:val="006F7FE6"/>
    <w:rsid w:val="00700589"/>
    <w:rsid w:val="007032CC"/>
    <w:rsid w:val="007056B1"/>
    <w:rsid w:val="00710C69"/>
    <w:rsid w:val="007131B8"/>
    <w:rsid w:val="007132F0"/>
    <w:rsid w:val="00714353"/>
    <w:rsid w:val="007177DB"/>
    <w:rsid w:val="00717D01"/>
    <w:rsid w:val="0072170A"/>
    <w:rsid w:val="00725716"/>
    <w:rsid w:val="007257B0"/>
    <w:rsid w:val="00726833"/>
    <w:rsid w:val="00726B8C"/>
    <w:rsid w:val="007275CC"/>
    <w:rsid w:val="0072785C"/>
    <w:rsid w:val="007314EA"/>
    <w:rsid w:val="0074023D"/>
    <w:rsid w:val="00740455"/>
    <w:rsid w:val="00741917"/>
    <w:rsid w:val="007453E9"/>
    <w:rsid w:val="007517B1"/>
    <w:rsid w:val="00754B90"/>
    <w:rsid w:val="007562F2"/>
    <w:rsid w:val="00757C1B"/>
    <w:rsid w:val="00760F58"/>
    <w:rsid w:val="007639B0"/>
    <w:rsid w:val="00763B92"/>
    <w:rsid w:val="007677E8"/>
    <w:rsid w:val="00771B6B"/>
    <w:rsid w:val="0077637C"/>
    <w:rsid w:val="00776890"/>
    <w:rsid w:val="007821E1"/>
    <w:rsid w:val="00782C16"/>
    <w:rsid w:val="00782F59"/>
    <w:rsid w:val="00784DB6"/>
    <w:rsid w:val="00785331"/>
    <w:rsid w:val="00791FB6"/>
    <w:rsid w:val="007945E7"/>
    <w:rsid w:val="00794C07"/>
    <w:rsid w:val="00794C2E"/>
    <w:rsid w:val="007952BD"/>
    <w:rsid w:val="0079683D"/>
    <w:rsid w:val="007A32C5"/>
    <w:rsid w:val="007A3D07"/>
    <w:rsid w:val="007A4304"/>
    <w:rsid w:val="007B1F41"/>
    <w:rsid w:val="007B375C"/>
    <w:rsid w:val="007B384C"/>
    <w:rsid w:val="007B4272"/>
    <w:rsid w:val="007B5FA8"/>
    <w:rsid w:val="007B6296"/>
    <w:rsid w:val="007B640F"/>
    <w:rsid w:val="007B67BF"/>
    <w:rsid w:val="007B68CF"/>
    <w:rsid w:val="007C293F"/>
    <w:rsid w:val="007C299F"/>
    <w:rsid w:val="007C4A9C"/>
    <w:rsid w:val="007C4CA0"/>
    <w:rsid w:val="007C4E89"/>
    <w:rsid w:val="007C5364"/>
    <w:rsid w:val="007C6015"/>
    <w:rsid w:val="007D0A7E"/>
    <w:rsid w:val="007D0C4B"/>
    <w:rsid w:val="007D2BC2"/>
    <w:rsid w:val="007D4A99"/>
    <w:rsid w:val="007D7718"/>
    <w:rsid w:val="007D793D"/>
    <w:rsid w:val="007E051E"/>
    <w:rsid w:val="007E1233"/>
    <w:rsid w:val="007E2B09"/>
    <w:rsid w:val="007E3398"/>
    <w:rsid w:val="007E7780"/>
    <w:rsid w:val="007F143A"/>
    <w:rsid w:val="007F2103"/>
    <w:rsid w:val="007F37D6"/>
    <w:rsid w:val="0080094B"/>
    <w:rsid w:val="00802E75"/>
    <w:rsid w:val="00804FB5"/>
    <w:rsid w:val="008057DA"/>
    <w:rsid w:val="008071EB"/>
    <w:rsid w:val="008077AC"/>
    <w:rsid w:val="00813488"/>
    <w:rsid w:val="00813AF0"/>
    <w:rsid w:val="00815FFF"/>
    <w:rsid w:val="00816A7C"/>
    <w:rsid w:val="00820B2B"/>
    <w:rsid w:val="00821C39"/>
    <w:rsid w:val="00823FAD"/>
    <w:rsid w:val="00825C6F"/>
    <w:rsid w:val="0083086B"/>
    <w:rsid w:val="00831990"/>
    <w:rsid w:val="00832B79"/>
    <w:rsid w:val="0083608A"/>
    <w:rsid w:val="0084255B"/>
    <w:rsid w:val="0084422F"/>
    <w:rsid w:val="00846A77"/>
    <w:rsid w:val="008472D4"/>
    <w:rsid w:val="00850FDE"/>
    <w:rsid w:val="00852301"/>
    <w:rsid w:val="00852636"/>
    <w:rsid w:val="00852AF1"/>
    <w:rsid w:val="00852ECB"/>
    <w:rsid w:val="008548A9"/>
    <w:rsid w:val="008609D0"/>
    <w:rsid w:val="0086164C"/>
    <w:rsid w:val="00866A51"/>
    <w:rsid w:val="00867124"/>
    <w:rsid w:val="00870AE1"/>
    <w:rsid w:val="00870DC8"/>
    <w:rsid w:val="00871E06"/>
    <w:rsid w:val="008740AB"/>
    <w:rsid w:val="0087517B"/>
    <w:rsid w:val="00875183"/>
    <w:rsid w:val="0087559D"/>
    <w:rsid w:val="00876129"/>
    <w:rsid w:val="008767B2"/>
    <w:rsid w:val="00877D59"/>
    <w:rsid w:val="00880513"/>
    <w:rsid w:val="00880C20"/>
    <w:rsid w:val="0088462A"/>
    <w:rsid w:val="00884683"/>
    <w:rsid w:val="00885130"/>
    <w:rsid w:val="00885B1F"/>
    <w:rsid w:val="00886B06"/>
    <w:rsid w:val="00887B9F"/>
    <w:rsid w:val="008A09E3"/>
    <w:rsid w:val="008A0CD8"/>
    <w:rsid w:val="008A10B0"/>
    <w:rsid w:val="008A30C4"/>
    <w:rsid w:val="008A4845"/>
    <w:rsid w:val="008A786F"/>
    <w:rsid w:val="008B2EB7"/>
    <w:rsid w:val="008C1DF4"/>
    <w:rsid w:val="008C5EF4"/>
    <w:rsid w:val="008C7DFE"/>
    <w:rsid w:val="008D2B99"/>
    <w:rsid w:val="008D5311"/>
    <w:rsid w:val="008D75CA"/>
    <w:rsid w:val="008D7C66"/>
    <w:rsid w:val="008E318E"/>
    <w:rsid w:val="008E68A2"/>
    <w:rsid w:val="008E78C9"/>
    <w:rsid w:val="008F5D8D"/>
    <w:rsid w:val="008F6CA0"/>
    <w:rsid w:val="009004AF"/>
    <w:rsid w:val="0090116C"/>
    <w:rsid w:val="0090274F"/>
    <w:rsid w:val="00904743"/>
    <w:rsid w:val="00907F0C"/>
    <w:rsid w:val="00911532"/>
    <w:rsid w:val="00913613"/>
    <w:rsid w:val="00915364"/>
    <w:rsid w:val="009163E7"/>
    <w:rsid w:val="00916441"/>
    <w:rsid w:val="0091718B"/>
    <w:rsid w:val="009171E7"/>
    <w:rsid w:val="00917A65"/>
    <w:rsid w:val="0092279F"/>
    <w:rsid w:val="009229E7"/>
    <w:rsid w:val="00922E48"/>
    <w:rsid w:val="00924EF8"/>
    <w:rsid w:val="00927DE6"/>
    <w:rsid w:val="009313ED"/>
    <w:rsid w:val="00935140"/>
    <w:rsid w:val="00937CA5"/>
    <w:rsid w:val="00941579"/>
    <w:rsid w:val="009431DB"/>
    <w:rsid w:val="00946C34"/>
    <w:rsid w:val="009472B9"/>
    <w:rsid w:val="00950937"/>
    <w:rsid w:val="0095527B"/>
    <w:rsid w:val="009567B0"/>
    <w:rsid w:val="0095683F"/>
    <w:rsid w:val="00956A3B"/>
    <w:rsid w:val="00961307"/>
    <w:rsid w:val="009627E9"/>
    <w:rsid w:val="0096537B"/>
    <w:rsid w:val="00972028"/>
    <w:rsid w:val="0097292A"/>
    <w:rsid w:val="00976144"/>
    <w:rsid w:val="0097789A"/>
    <w:rsid w:val="00977961"/>
    <w:rsid w:val="00982203"/>
    <w:rsid w:val="00983E6C"/>
    <w:rsid w:val="00990363"/>
    <w:rsid w:val="00991157"/>
    <w:rsid w:val="00995E91"/>
    <w:rsid w:val="00996CF5"/>
    <w:rsid w:val="009974F1"/>
    <w:rsid w:val="009A08D5"/>
    <w:rsid w:val="009A0942"/>
    <w:rsid w:val="009A12AC"/>
    <w:rsid w:val="009A699B"/>
    <w:rsid w:val="009A7FEE"/>
    <w:rsid w:val="009B0756"/>
    <w:rsid w:val="009B163A"/>
    <w:rsid w:val="009B2565"/>
    <w:rsid w:val="009B2B14"/>
    <w:rsid w:val="009B3F64"/>
    <w:rsid w:val="009B5941"/>
    <w:rsid w:val="009B5CF1"/>
    <w:rsid w:val="009C36DC"/>
    <w:rsid w:val="009C3960"/>
    <w:rsid w:val="009C5C16"/>
    <w:rsid w:val="009C7333"/>
    <w:rsid w:val="009D431C"/>
    <w:rsid w:val="009E143F"/>
    <w:rsid w:val="009E1AF0"/>
    <w:rsid w:val="009E28DB"/>
    <w:rsid w:val="009E778F"/>
    <w:rsid w:val="009F075A"/>
    <w:rsid w:val="009F0A7E"/>
    <w:rsid w:val="009F172E"/>
    <w:rsid w:val="009F2AC6"/>
    <w:rsid w:val="009F3195"/>
    <w:rsid w:val="009F3B4C"/>
    <w:rsid w:val="009F4DBF"/>
    <w:rsid w:val="009F6FD6"/>
    <w:rsid w:val="009F7B7D"/>
    <w:rsid w:val="009F7D08"/>
    <w:rsid w:val="00A003FD"/>
    <w:rsid w:val="00A00855"/>
    <w:rsid w:val="00A00DB4"/>
    <w:rsid w:val="00A02565"/>
    <w:rsid w:val="00A06CBD"/>
    <w:rsid w:val="00A07F4F"/>
    <w:rsid w:val="00A103C1"/>
    <w:rsid w:val="00A16BC6"/>
    <w:rsid w:val="00A173C0"/>
    <w:rsid w:val="00A21ED6"/>
    <w:rsid w:val="00A2635E"/>
    <w:rsid w:val="00A2757C"/>
    <w:rsid w:val="00A2763C"/>
    <w:rsid w:val="00A2786C"/>
    <w:rsid w:val="00A30599"/>
    <w:rsid w:val="00A30767"/>
    <w:rsid w:val="00A33AB6"/>
    <w:rsid w:val="00A359E0"/>
    <w:rsid w:val="00A3766A"/>
    <w:rsid w:val="00A40495"/>
    <w:rsid w:val="00A45186"/>
    <w:rsid w:val="00A52B06"/>
    <w:rsid w:val="00A52D09"/>
    <w:rsid w:val="00A53AFE"/>
    <w:rsid w:val="00A53B24"/>
    <w:rsid w:val="00A54FC5"/>
    <w:rsid w:val="00A56D03"/>
    <w:rsid w:val="00A574FE"/>
    <w:rsid w:val="00A60203"/>
    <w:rsid w:val="00A603F6"/>
    <w:rsid w:val="00A61B90"/>
    <w:rsid w:val="00A644A9"/>
    <w:rsid w:val="00A67715"/>
    <w:rsid w:val="00A70B28"/>
    <w:rsid w:val="00A719AE"/>
    <w:rsid w:val="00A73379"/>
    <w:rsid w:val="00A74CA1"/>
    <w:rsid w:val="00A81280"/>
    <w:rsid w:val="00A86A79"/>
    <w:rsid w:val="00A87F9E"/>
    <w:rsid w:val="00A91F72"/>
    <w:rsid w:val="00A94F47"/>
    <w:rsid w:val="00A97F00"/>
    <w:rsid w:val="00AA0136"/>
    <w:rsid w:val="00AA22C7"/>
    <w:rsid w:val="00AA3650"/>
    <w:rsid w:val="00AA4A3B"/>
    <w:rsid w:val="00AB4453"/>
    <w:rsid w:val="00AB4EBC"/>
    <w:rsid w:val="00AB7FC3"/>
    <w:rsid w:val="00AC2532"/>
    <w:rsid w:val="00AC2BD1"/>
    <w:rsid w:val="00AC3223"/>
    <w:rsid w:val="00AC3636"/>
    <w:rsid w:val="00AC6A2A"/>
    <w:rsid w:val="00AD07C6"/>
    <w:rsid w:val="00AD0AE6"/>
    <w:rsid w:val="00AD1CC2"/>
    <w:rsid w:val="00AD23EF"/>
    <w:rsid w:val="00AD4912"/>
    <w:rsid w:val="00AD50F1"/>
    <w:rsid w:val="00AD6320"/>
    <w:rsid w:val="00AD6801"/>
    <w:rsid w:val="00AD7B20"/>
    <w:rsid w:val="00AD7C80"/>
    <w:rsid w:val="00AE1723"/>
    <w:rsid w:val="00AE2BC7"/>
    <w:rsid w:val="00AE3E79"/>
    <w:rsid w:val="00AE5071"/>
    <w:rsid w:val="00AE55DA"/>
    <w:rsid w:val="00AE570D"/>
    <w:rsid w:val="00AE7A7D"/>
    <w:rsid w:val="00AF0F68"/>
    <w:rsid w:val="00AF1C6B"/>
    <w:rsid w:val="00AF2C94"/>
    <w:rsid w:val="00B018CB"/>
    <w:rsid w:val="00B11176"/>
    <w:rsid w:val="00B129D4"/>
    <w:rsid w:val="00B1562E"/>
    <w:rsid w:val="00B16DEA"/>
    <w:rsid w:val="00B17554"/>
    <w:rsid w:val="00B176DA"/>
    <w:rsid w:val="00B20486"/>
    <w:rsid w:val="00B21FA5"/>
    <w:rsid w:val="00B25AA9"/>
    <w:rsid w:val="00B2652F"/>
    <w:rsid w:val="00B27A58"/>
    <w:rsid w:val="00B27F72"/>
    <w:rsid w:val="00B32F74"/>
    <w:rsid w:val="00B33787"/>
    <w:rsid w:val="00B34A05"/>
    <w:rsid w:val="00B373A7"/>
    <w:rsid w:val="00B40AAF"/>
    <w:rsid w:val="00B42B96"/>
    <w:rsid w:val="00B5026E"/>
    <w:rsid w:val="00B51537"/>
    <w:rsid w:val="00B52189"/>
    <w:rsid w:val="00B526D9"/>
    <w:rsid w:val="00B52CAE"/>
    <w:rsid w:val="00B544F4"/>
    <w:rsid w:val="00B56296"/>
    <w:rsid w:val="00B57A76"/>
    <w:rsid w:val="00B57DAB"/>
    <w:rsid w:val="00B603E4"/>
    <w:rsid w:val="00B67D15"/>
    <w:rsid w:val="00B707A5"/>
    <w:rsid w:val="00B717AB"/>
    <w:rsid w:val="00B76DDE"/>
    <w:rsid w:val="00B83A46"/>
    <w:rsid w:val="00B86353"/>
    <w:rsid w:val="00B86A7E"/>
    <w:rsid w:val="00B87EC2"/>
    <w:rsid w:val="00B905A5"/>
    <w:rsid w:val="00B90BD1"/>
    <w:rsid w:val="00B90E8C"/>
    <w:rsid w:val="00B93F3E"/>
    <w:rsid w:val="00B947FB"/>
    <w:rsid w:val="00B96D2B"/>
    <w:rsid w:val="00B97401"/>
    <w:rsid w:val="00BA258E"/>
    <w:rsid w:val="00BA44B8"/>
    <w:rsid w:val="00BA5CAA"/>
    <w:rsid w:val="00BA6601"/>
    <w:rsid w:val="00BA7554"/>
    <w:rsid w:val="00BB0581"/>
    <w:rsid w:val="00BB1766"/>
    <w:rsid w:val="00BB30D3"/>
    <w:rsid w:val="00BB552D"/>
    <w:rsid w:val="00BC12E2"/>
    <w:rsid w:val="00BC665F"/>
    <w:rsid w:val="00BC7742"/>
    <w:rsid w:val="00BD6318"/>
    <w:rsid w:val="00BE1E0B"/>
    <w:rsid w:val="00BE3D50"/>
    <w:rsid w:val="00BE3D74"/>
    <w:rsid w:val="00BE48D3"/>
    <w:rsid w:val="00BE5E90"/>
    <w:rsid w:val="00BE624D"/>
    <w:rsid w:val="00BE65E3"/>
    <w:rsid w:val="00BE6BA7"/>
    <w:rsid w:val="00BE6DF5"/>
    <w:rsid w:val="00BE7C16"/>
    <w:rsid w:val="00BF0553"/>
    <w:rsid w:val="00BF1B74"/>
    <w:rsid w:val="00BF52BA"/>
    <w:rsid w:val="00C033EE"/>
    <w:rsid w:val="00C04279"/>
    <w:rsid w:val="00C04924"/>
    <w:rsid w:val="00C06A3D"/>
    <w:rsid w:val="00C13401"/>
    <w:rsid w:val="00C14AFD"/>
    <w:rsid w:val="00C152A7"/>
    <w:rsid w:val="00C16ED3"/>
    <w:rsid w:val="00C17161"/>
    <w:rsid w:val="00C25326"/>
    <w:rsid w:val="00C301EC"/>
    <w:rsid w:val="00C3234C"/>
    <w:rsid w:val="00C328AA"/>
    <w:rsid w:val="00C33616"/>
    <w:rsid w:val="00C342A7"/>
    <w:rsid w:val="00C36618"/>
    <w:rsid w:val="00C37D29"/>
    <w:rsid w:val="00C4003E"/>
    <w:rsid w:val="00C42582"/>
    <w:rsid w:val="00C42C92"/>
    <w:rsid w:val="00C42DA2"/>
    <w:rsid w:val="00C46CF2"/>
    <w:rsid w:val="00C502E0"/>
    <w:rsid w:val="00C50C87"/>
    <w:rsid w:val="00C519B1"/>
    <w:rsid w:val="00C51FF6"/>
    <w:rsid w:val="00C60AE0"/>
    <w:rsid w:val="00C66688"/>
    <w:rsid w:val="00C6732A"/>
    <w:rsid w:val="00C6784A"/>
    <w:rsid w:val="00C705D9"/>
    <w:rsid w:val="00C706DB"/>
    <w:rsid w:val="00C72F55"/>
    <w:rsid w:val="00C762C7"/>
    <w:rsid w:val="00C83FBE"/>
    <w:rsid w:val="00C9002E"/>
    <w:rsid w:val="00C91A74"/>
    <w:rsid w:val="00C91BFF"/>
    <w:rsid w:val="00C97D23"/>
    <w:rsid w:val="00CA0564"/>
    <w:rsid w:val="00CA0FD4"/>
    <w:rsid w:val="00CA29C2"/>
    <w:rsid w:val="00CA3EAE"/>
    <w:rsid w:val="00CA6258"/>
    <w:rsid w:val="00CA6BA9"/>
    <w:rsid w:val="00CB05F7"/>
    <w:rsid w:val="00CB5901"/>
    <w:rsid w:val="00CC12D6"/>
    <w:rsid w:val="00CC2F5D"/>
    <w:rsid w:val="00CC6A04"/>
    <w:rsid w:val="00CC79D7"/>
    <w:rsid w:val="00CD0F9C"/>
    <w:rsid w:val="00CE535B"/>
    <w:rsid w:val="00CE5413"/>
    <w:rsid w:val="00CE5B93"/>
    <w:rsid w:val="00CE7439"/>
    <w:rsid w:val="00CF156F"/>
    <w:rsid w:val="00CF19F9"/>
    <w:rsid w:val="00D03CB4"/>
    <w:rsid w:val="00D07FC0"/>
    <w:rsid w:val="00D13721"/>
    <w:rsid w:val="00D15A81"/>
    <w:rsid w:val="00D15BAF"/>
    <w:rsid w:val="00D200C5"/>
    <w:rsid w:val="00D20AEC"/>
    <w:rsid w:val="00D22FA8"/>
    <w:rsid w:val="00D25D36"/>
    <w:rsid w:val="00D26692"/>
    <w:rsid w:val="00D26BD5"/>
    <w:rsid w:val="00D3042D"/>
    <w:rsid w:val="00D313DD"/>
    <w:rsid w:val="00D3380F"/>
    <w:rsid w:val="00D3664A"/>
    <w:rsid w:val="00D36668"/>
    <w:rsid w:val="00D37B1F"/>
    <w:rsid w:val="00D37C7E"/>
    <w:rsid w:val="00D423BE"/>
    <w:rsid w:val="00D435AF"/>
    <w:rsid w:val="00D43FA8"/>
    <w:rsid w:val="00D5315A"/>
    <w:rsid w:val="00D56EC8"/>
    <w:rsid w:val="00D575DF"/>
    <w:rsid w:val="00D6525F"/>
    <w:rsid w:val="00D66D1A"/>
    <w:rsid w:val="00D72EA2"/>
    <w:rsid w:val="00D73146"/>
    <w:rsid w:val="00D7412A"/>
    <w:rsid w:val="00D74DD9"/>
    <w:rsid w:val="00D766EC"/>
    <w:rsid w:val="00D857F5"/>
    <w:rsid w:val="00D8734A"/>
    <w:rsid w:val="00D92E36"/>
    <w:rsid w:val="00D93D9B"/>
    <w:rsid w:val="00D9528F"/>
    <w:rsid w:val="00D97402"/>
    <w:rsid w:val="00DA3AE3"/>
    <w:rsid w:val="00DA4AB8"/>
    <w:rsid w:val="00DA4CA6"/>
    <w:rsid w:val="00DB1B32"/>
    <w:rsid w:val="00DB224F"/>
    <w:rsid w:val="00DB466D"/>
    <w:rsid w:val="00DB5B81"/>
    <w:rsid w:val="00DB6BAF"/>
    <w:rsid w:val="00DB7423"/>
    <w:rsid w:val="00DC364C"/>
    <w:rsid w:val="00DC44ED"/>
    <w:rsid w:val="00DC48A9"/>
    <w:rsid w:val="00DC4984"/>
    <w:rsid w:val="00DC79FC"/>
    <w:rsid w:val="00DC7BA7"/>
    <w:rsid w:val="00DD19BB"/>
    <w:rsid w:val="00DD312A"/>
    <w:rsid w:val="00DD6BD0"/>
    <w:rsid w:val="00DE0202"/>
    <w:rsid w:val="00DE3936"/>
    <w:rsid w:val="00DE4BAA"/>
    <w:rsid w:val="00DE6DFB"/>
    <w:rsid w:val="00DF1A33"/>
    <w:rsid w:val="00DF5561"/>
    <w:rsid w:val="00DF76A9"/>
    <w:rsid w:val="00E00AC1"/>
    <w:rsid w:val="00E02674"/>
    <w:rsid w:val="00E02B45"/>
    <w:rsid w:val="00E041F6"/>
    <w:rsid w:val="00E0429A"/>
    <w:rsid w:val="00E04824"/>
    <w:rsid w:val="00E06E44"/>
    <w:rsid w:val="00E07007"/>
    <w:rsid w:val="00E109CF"/>
    <w:rsid w:val="00E124AA"/>
    <w:rsid w:val="00E152E2"/>
    <w:rsid w:val="00E1744A"/>
    <w:rsid w:val="00E20596"/>
    <w:rsid w:val="00E22259"/>
    <w:rsid w:val="00E40A58"/>
    <w:rsid w:val="00E410F3"/>
    <w:rsid w:val="00E4167B"/>
    <w:rsid w:val="00E457E2"/>
    <w:rsid w:val="00E46A54"/>
    <w:rsid w:val="00E51382"/>
    <w:rsid w:val="00E514B7"/>
    <w:rsid w:val="00E53069"/>
    <w:rsid w:val="00E549E8"/>
    <w:rsid w:val="00E61B3E"/>
    <w:rsid w:val="00E62081"/>
    <w:rsid w:val="00E6234B"/>
    <w:rsid w:val="00E64748"/>
    <w:rsid w:val="00E67A12"/>
    <w:rsid w:val="00E73B93"/>
    <w:rsid w:val="00E73F17"/>
    <w:rsid w:val="00E745EB"/>
    <w:rsid w:val="00E7506F"/>
    <w:rsid w:val="00E769E7"/>
    <w:rsid w:val="00E77893"/>
    <w:rsid w:val="00E83A2E"/>
    <w:rsid w:val="00E86647"/>
    <w:rsid w:val="00E86B63"/>
    <w:rsid w:val="00E87D10"/>
    <w:rsid w:val="00E925D2"/>
    <w:rsid w:val="00E93860"/>
    <w:rsid w:val="00E94D40"/>
    <w:rsid w:val="00E970A0"/>
    <w:rsid w:val="00EA0236"/>
    <w:rsid w:val="00EA0B94"/>
    <w:rsid w:val="00EA2254"/>
    <w:rsid w:val="00EA3FAD"/>
    <w:rsid w:val="00EA4775"/>
    <w:rsid w:val="00EA7225"/>
    <w:rsid w:val="00EA7B60"/>
    <w:rsid w:val="00EA7DDB"/>
    <w:rsid w:val="00EB37A5"/>
    <w:rsid w:val="00EB5252"/>
    <w:rsid w:val="00EB5D8B"/>
    <w:rsid w:val="00EB635F"/>
    <w:rsid w:val="00EB66A3"/>
    <w:rsid w:val="00EB74DA"/>
    <w:rsid w:val="00EC327F"/>
    <w:rsid w:val="00EC452C"/>
    <w:rsid w:val="00ED1443"/>
    <w:rsid w:val="00ED1D6B"/>
    <w:rsid w:val="00ED4999"/>
    <w:rsid w:val="00EE1092"/>
    <w:rsid w:val="00EE11DD"/>
    <w:rsid w:val="00EE21E4"/>
    <w:rsid w:val="00EE2C7F"/>
    <w:rsid w:val="00EE2D34"/>
    <w:rsid w:val="00EE467C"/>
    <w:rsid w:val="00EE6204"/>
    <w:rsid w:val="00EF0ACF"/>
    <w:rsid w:val="00EF2633"/>
    <w:rsid w:val="00EF3E9F"/>
    <w:rsid w:val="00EF7562"/>
    <w:rsid w:val="00F023A8"/>
    <w:rsid w:val="00F03046"/>
    <w:rsid w:val="00F05292"/>
    <w:rsid w:val="00F06AB9"/>
    <w:rsid w:val="00F077D8"/>
    <w:rsid w:val="00F07E6E"/>
    <w:rsid w:val="00F12847"/>
    <w:rsid w:val="00F143A0"/>
    <w:rsid w:val="00F16B37"/>
    <w:rsid w:val="00F20E83"/>
    <w:rsid w:val="00F24027"/>
    <w:rsid w:val="00F2429F"/>
    <w:rsid w:val="00F26429"/>
    <w:rsid w:val="00F265A7"/>
    <w:rsid w:val="00F31A89"/>
    <w:rsid w:val="00F33716"/>
    <w:rsid w:val="00F3430C"/>
    <w:rsid w:val="00F35D98"/>
    <w:rsid w:val="00F366D6"/>
    <w:rsid w:val="00F4510F"/>
    <w:rsid w:val="00F470B3"/>
    <w:rsid w:val="00F53B59"/>
    <w:rsid w:val="00F5400A"/>
    <w:rsid w:val="00F54157"/>
    <w:rsid w:val="00F545BE"/>
    <w:rsid w:val="00F61B1A"/>
    <w:rsid w:val="00F645F2"/>
    <w:rsid w:val="00F66174"/>
    <w:rsid w:val="00F71B54"/>
    <w:rsid w:val="00F755E2"/>
    <w:rsid w:val="00F7645B"/>
    <w:rsid w:val="00F76632"/>
    <w:rsid w:val="00F77B61"/>
    <w:rsid w:val="00F822EE"/>
    <w:rsid w:val="00F839A6"/>
    <w:rsid w:val="00F8472A"/>
    <w:rsid w:val="00F86F53"/>
    <w:rsid w:val="00F874E3"/>
    <w:rsid w:val="00F87D7A"/>
    <w:rsid w:val="00F87FA1"/>
    <w:rsid w:val="00F9049F"/>
    <w:rsid w:val="00F90948"/>
    <w:rsid w:val="00F9203C"/>
    <w:rsid w:val="00F92443"/>
    <w:rsid w:val="00F94C2A"/>
    <w:rsid w:val="00F95EB6"/>
    <w:rsid w:val="00FA0693"/>
    <w:rsid w:val="00FA2E52"/>
    <w:rsid w:val="00FA519E"/>
    <w:rsid w:val="00FA65AC"/>
    <w:rsid w:val="00FB2124"/>
    <w:rsid w:val="00FB36D9"/>
    <w:rsid w:val="00FB3E88"/>
    <w:rsid w:val="00FB7726"/>
    <w:rsid w:val="00FC3536"/>
    <w:rsid w:val="00FC4797"/>
    <w:rsid w:val="00FC5014"/>
    <w:rsid w:val="00FC6AE1"/>
    <w:rsid w:val="00FD6DD9"/>
    <w:rsid w:val="00FE1D88"/>
    <w:rsid w:val="00FE229F"/>
    <w:rsid w:val="00FE23FA"/>
    <w:rsid w:val="00FE4EBE"/>
    <w:rsid w:val="00FE5484"/>
    <w:rsid w:val="00FE7172"/>
    <w:rsid w:val="00FF15D3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A8F8"/>
  <w15:docId w15:val="{2A3CEE8A-5232-4840-BEE5-5B748CEB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2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qFormat/>
    <w:rsid w:val="00417C07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57B"/>
  </w:style>
  <w:style w:type="paragraph" w:styleId="Footer">
    <w:name w:val="footer"/>
    <w:basedOn w:val="Normal"/>
    <w:link w:val="FooterChar"/>
    <w:uiPriority w:val="99"/>
    <w:unhideWhenUsed/>
    <w:rsid w:val="0053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57B"/>
  </w:style>
  <w:style w:type="paragraph" w:styleId="BalloonText">
    <w:name w:val="Balloon Text"/>
    <w:basedOn w:val="Normal"/>
    <w:link w:val="BalloonTextChar"/>
    <w:uiPriority w:val="99"/>
    <w:semiHidden/>
    <w:unhideWhenUsed/>
    <w:rsid w:val="0053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5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3F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0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0B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B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bals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ronWh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balsa.wordpres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2D4E8-1031-433B-AF7A-8327FD35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Doc.dotx</Template>
  <TotalTime>4547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Thames College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ツ➸§σηι™ღ</dc:creator>
  <cp:lastModifiedBy>➸§σηι™ღ ツ</cp:lastModifiedBy>
  <cp:revision>74</cp:revision>
  <cp:lastPrinted>2015-06-11T13:15:00Z</cp:lastPrinted>
  <dcterms:created xsi:type="dcterms:W3CDTF">2021-07-04T12:42:00Z</dcterms:created>
  <dcterms:modified xsi:type="dcterms:W3CDTF">2021-07-15T14:14:00Z</dcterms:modified>
</cp:coreProperties>
</file>